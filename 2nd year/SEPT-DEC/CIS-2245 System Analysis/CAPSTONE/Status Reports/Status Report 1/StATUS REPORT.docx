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40A" w:rsidRDefault="001B540A" w:rsidP="009213D9">
      <w:pPr>
        <w:pStyle w:val="CompanyName"/>
        <w:framePr w:h="1920" w:wrap="notBeside" w:anchorLock="1"/>
      </w:pPr>
    </w:p>
    <w:p w:rsidR="001B540A" w:rsidRDefault="00C651CC">
      <w:pPr>
        <w:pStyle w:val="TitleCover"/>
      </w:pPr>
      <w:r>
        <w:t>StATUS REPORT</w:t>
      </w:r>
    </w:p>
    <w:p w:rsidR="001B540A" w:rsidRDefault="001B540A" w:rsidP="009213D9">
      <w:pPr>
        <w:sectPr w:rsidR="001B540A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1B540A" w:rsidRDefault="00C651CC">
      <w:pPr>
        <w:pStyle w:val="Title"/>
      </w:pPr>
      <w:r w:rsidRPr="00C651CC">
        <w:lastRenderedPageBreak/>
        <w:t>New Century Health Clinic Case Study</w:t>
      </w:r>
    </w:p>
    <w:p w:rsidR="00C651CC" w:rsidRDefault="00C651CC">
      <w:pPr>
        <w:pStyle w:val="Heading1"/>
      </w:pPr>
    </w:p>
    <w:p w:rsidR="00C651CC" w:rsidRDefault="00041CAA" w:rsidP="00C651CC">
      <w:pPr>
        <w:pStyle w:val="Heading1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2018030</wp:posOffset>
                </wp:positionH>
                <wp:positionV relativeFrom="page">
                  <wp:posOffset>8610600</wp:posOffset>
                </wp:positionV>
                <wp:extent cx="3763645" cy="91249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645" cy="91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13D9" w:rsidRDefault="00C651CC" w:rsidP="009213D9">
                            <w:pPr>
                              <w:pStyle w:val="CompanyName"/>
                            </w:pPr>
                            <w:r>
                              <w:t>Project Manger.CHRIS S., JONF. LUKE F.</w:t>
                            </w:r>
                          </w:p>
                          <w:p w:rsidR="00C651CC" w:rsidRDefault="00C651CC" w:rsidP="009213D9">
                            <w:pPr>
                              <w:pStyle w:val="CompanyName"/>
                            </w:pPr>
                            <w:r>
                              <w:t xml:space="preserve">December </w:t>
                            </w:r>
                            <w:r w:rsidR="00075AC8">
                              <w:t>6</w:t>
                            </w:r>
                            <w:r w:rsidR="00041CAA">
                              <w:t>, 2015</w:t>
                            </w:r>
                          </w:p>
                          <w:p w:rsidR="009213D9" w:rsidRDefault="009213D9" w:rsidP="009213D9">
                            <w:pPr>
                              <w:pStyle w:val="CompanyNam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8.9pt;margin-top:678pt;width:296.35pt;height:71.8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" stroked="f">
                <v:textbox>
                  <w:txbxContent>
                    <w:p w:rsidR="009213D9" w:rsidRDefault="00C651CC" w:rsidP="009213D9">
                      <w:pPr>
                        <w:pStyle w:val="CompanyName"/>
                      </w:pPr>
                      <w:r>
                        <w:t>Project Manger.CHRIS S., JONF. LUKE F.</w:t>
                      </w:r>
                    </w:p>
                    <w:p w:rsidR="00C651CC" w:rsidRDefault="00C651CC" w:rsidP="009213D9">
                      <w:pPr>
                        <w:pStyle w:val="CompanyName"/>
                      </w:pPr>
                      <w:r>
                        <w:t xml:space="preserve">December </w:t>
                      </w:r>
                      <w:r w:rsidR="00075AC8">
                        <w:t>6</w:t>
                      </w:r>
                      <w:r w:rsidR="00041CAA">
                        <w:t>, 2015</w:t>
                      </w:r>
                    </w:p>
                    <w:p w:rsidR="009213D9" w:rsidRDefault="009213D9" w:rsidP="009213D9">
                      <w:pPr>
                        <w:pStyle w:val="CompanyNam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651CC">
        <w:br w:type="page"/>
      </w:r>
      <w:r w:rsidR="00C651CC">
        <w:lastRenderedPageBreak/>
        <w:t>Status Report</w:t>
      </w:r>
    </w:p>
    <w:p w:rsidR="00041CAA" w:rsidRDefault="00041CAA" w:rsidP="00041CAA">
      <w:pPr>
        <w:pStyle w:val="BodyText"/>
      </w:pPr>
    </w:p>
    <w:p w:rsidR="00041CAA" w:rsidRDefault="00041CAA" w:rsidP="00514295">
      <w:pPr>
        <w:pStyle w:val="BodyText"/>
        <w:spacing w:line="480" w:lineRule="auto"/>
      </w:pPr>
      <w:r>
        <w:t xml:space="preserve">Overview of Progress: </w:t>
      </w:r>
    </w:p>
    <w:p w:rsidR="00041CAA" w:rsidRDefault="00041CAA" w:rsidP="00514295">
      <w:pPr>
        <w:pStyle w:val="BodyText"/>
        <w:spacing w:line="480" w:lineRule="auto"/>
      </w:pPr>
      <w:r>
        <w:t>•</w:t>
      </w:r>
      <w:r>
        <w:tab/>
        <w:t>So far we have completed the organizational chart from Session 1</w:t>
      </w:r>
    </w:p>
    <w:p w:rsidR="00041CAA" w:rsidRDefault="00041CAA" w:rsidP="00514295">
      <w:pPr>
        <w:pStyle w:val="BodyText"/>
        <w:numPr>
          <w:ilvl w:val="0"/>
          <w:numId w:val="8"/>
        </w:numPr>
        <w:spacing w:line="480" w:lineRule="auto"/>
      </w:pPr>
      <w:r>
        <w:t>Questions 1,2, and half of 3 in session 1</w:t>
      </w:r>
    </w:p>
    <w:p w:rsidR="00041CAA" w:rsidRDefault="00041CAA" w:rsidP="00514295">
      <w:pPr>
        <w:pStyle w:val="BodyText"/>
        <w:numPr>
          <w:ilvl w:val="0"/>
          <w:numId w:val="8"/>
        </w:numPr>
        <w:spacing w:line="480" w:lineRule="auto"/>
      </w:pPr>
      <w:r>
        <w:t>We have documented our notes with reading the whole case study based on roles</w:t>
      </w:r>
    </w:p>
    <w:p w:rsidR="00041CAA" w:rsidRDefault="00041CAA" w:rsidP="00514295">
      <w:pPr>
        <w:pStyle w:val="BodyText"/>
        <w:numPr>
          <w:ilvl w:val="0"/>
          <w:numId w:val="8"/>
        </w:numPr>
        <w:spacing w:line="480" w:lineRule="auto"/>
      </w:pPr>
      <w:r>
        <w:t>We have extracted information that may useful to the project</w:t>
      </w:r>
    </w:p>
    <w:p w:rsidR="00514295" w:rsidRDefault="00514295" w:rsidP="00514295">
      <w:pPr>
        <w:pStyle w:val="BodyText"/>
        <w:numPr>
          <w:ilvl w:val="0"/>
          <w:numId w:val="8"/>
        </w:numPr>
        <w:spacing w:line="480" w:lineRule="auto"/>
      </w:pPr>
      <w:r>
        <w:t xml:space="preserve">Also completed the budget chart that is included </w:t>
      </w:r>
    </w:p>
    <w:p w:rsidR="00041CAA" w:rsidRDefault="00041CAA" w:rsidP="00514295">
      <w:pPr>
        <w:pStyle w:val="BodyText"/>
        <w:spacing w:line="480" w:lineRule="auto"/>
      </w:pPr>
      <w:r>
        <w:t xml:space="preserve"> </w:t>
      </w:r>
    </w:p>
    <w:p w:rsidR="00041CAA" w:rsidRDefault="00041CAA" w:rsidP="00514295">
      <w:pPr>
        <w:pStyle w:val="BodyText"/>
        <w:spacing w:line="480" w:lineRule="auto"/>
      </w:pPr>
    </w:p>
    <w:p w:rsidR="00041CAA" w:rsidRDefault="00041CAA" w:rsidP="00514295">
      <w:pPr>
        <w:pStyle w:val="BodyText"/>
        <w:spacing w:line="480" w:lineRule="auto"/>
      </w:pPr>
      <w:r>
        <w:t xml:space="preserve">Outstanding Issues/ Recommended Action: </w:t>
      </w:r>
      <w:r w:rsidR="00075AC8">
        <w:t>None at this time</w:t>
      </w:r>
    </w:p>
    <w:p w:rsidR="00041CAA" w:rsidRDefault="00041CAA" w:rsidP="00514295">
      <w:pPr>
        <w:pStyle w:val="BodyText"/>
        <w:spacing w:line="480" w:lineRule="auto"/>
      </w:pPr>
      <w:r>
        <w:t xml:space="preserve">Change Requests: </w:t>
      </w:r>
      <w:r w:rsidR="00075AC8">
        <w:t>No change requests completed at this time</w:t>
      </w:r>
    </w:p>
    <w:p w:rsidR="00514295" w:rsidRDefault="00514295" w:rsidP="00514295">
      <w:pPr>
        <w:pStyle w:val="BodyText"/>
        <w:spacing w:line="480" w:lineRule="auto"/>
      </w:pPr>
      <w:r>
        <w:t xml:space="preserve">Plans for Next Period </w:t>
      </w:r>
    </w:p>
    <w:p w:rsidR="00075AC8" w:rsidRDefault="00075AC8" w:rsidP="00075AC8">
      <w:pPr>
        <w:pStyle w:val="BodyText"/>
        <w:spacing w:line="480" w:lineRule="auto"/>
        <w:ind w:left="1080"/>
      </w:pPr>
      <w:r>
        <w:t>Luke =&gt; Determine the main functional areas of the system(s</w:t>
      </w:r>
      <w:r>
        <w:t xml:space="preserve">) </w:t>
      </w:r>
    </w:p>
    <w:p w:rsidR="00075AC8" w:rsidRDefault="00075AC8" w:rsidP="00075AC8">
      <w:pPr>
        <w:pStyle w:val="BodyText"/>
        <w:spacing w:line="480" w:lineRule="auto"/>
        <w:ind w:left="1080"/>
      </w:pPr>
      <w:r>
        <w:t xml:space="preserve">Johnathan =&gt; Meeting(s) with associates </w:t>
      </w:r>
    </w:p>
    <w:p w:rsidR="00075AC8" w:rsidRDefault="00075AC8" w:rsidP="00075AC8">
      <w:pPr>
        <w:pStyle w:val="BodyText"/>
        <w:spacing w:line="480" w:lineRule="auto"/>
        <w:ind w:left="1080"/>
      </w:pPr>
      <w:r>
        <w:t xml:space="preserve">Chris =&gt; </w:t>
      </w:r>
      <w:r>
        <w:t>Defining implementation requirements</w:t>
      </w:r>
    </w:p>
    <w:p w:rsidR="00514295" w:rsidRPr="00041CAA" w:rsidRDefault="00075AC8" w:rsidP="00075AC8">
      <w:pPr>
        <w:pStyle w:val="BodyText"/>
        <w:spacing w:line="480" w:lineRule="auto"/>
        <w:ind w:left="1080"/>
      </w:pPr>
      <w:r>
        <w:t xml:space="preserve">Behn =&gt; </w:t>
      </w:r>
      <w:r>
        <w:t>System Goal Analysis</w:t>
      </w:r>
    </w:p>
    <w:p w:rsidR="00041CAA" w:rsidRPr="00041CAA" w:rsidRDefault="00041CAA" w:rsidP="00041CAA">
      <w:pPr>
        <w:pStyle w:val="BodyText"/>
      </w:pPr>
    </w:p>
    <w:sectPr w:rsidR="00041CAA" w:rsidRPr="00041CAA">
      <w:headerReference w:type="even" r:id="rId12"/>
      <w:headerReference w:type="default" r:id="rId13"/>
      <w:headerReference w:type="first" r:id="rId14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B09" w:rsidRDefault="00FC3B09">
      <w:r>
        <w:separator/>
      </w:r>
    </w:p>
  </w:endnote>
  <w:endnote w:type="continuationSeparator" w:id="0">
    <w:p w:rsidR="00FC3B09" w:rsidRDefault="00FC3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5AC8">
      <w:rPr>
        <w:rStyle w:val="PageNumber"/>
        <w:noProof/>
      </w:rPr>
      <w:t>2</w:t>
    </w:r>
    <w:r>
      <w:rPr>
        <w:rStyle w:val="PageNumber"/>
      </w:rPr>
      <w:fldChar w:fldCharType="end"/>
    </w:r>
  </w:p>
  <w:p w:rsidR="001B540A" w:rsidRDefault="001B540A">
    <w:pPr>
      <w:ind w:left="-10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5AC8">
      <w:rPr>
        <w:rStyle w:val="PageNumber"/>
        <w:noProof/>
      </w:rPr>
      <w:t>3</w:t>
    </w:r>
    <w:r>
      <w:rPr>
        <w:rStyle w:val="PageNumber"/>
      </w:rPr>
      <w:fldChar w:fldCharType="end"/>
    </w:r>
  </w:p>
  <w:p w:rsidR="001B540A" w:rsidRDefault="001B540A">
    <w:pPr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B09" w:rsidRDefault="00FC3B09">
      <w:r>
        <w:separator/>
      </w:r>
    </w:p>
  </w:footnote>
  <w:footnote w:type="continuationSeparator" w:id="0">
    <w:p w:rsidR="00FC3B09" w:rsidRDefault="00FC3B09">
      <w:r>
        <w:separator/>
      </w:r>
    </w:p>
  </w:footnote>
  <w:footnote w:type="continuationNotice" w:id="1">
    <w:p w:rsidR="00FC3B09" w:rsidRDefault="00FC3B09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041CAA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873700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fi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Iad+L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540A" w:rsidRDefault="001B540A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1B540A" w:rsidRDefault="001B540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mh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T5amh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1B540A" w:rsidRDefault="001B540A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1B540A" w:rsidRDefault="001B540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0A" w:rsidRDefault="001B540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B56711F"/>
    <w:multiLevelType w:val="hybridMultilevel"/>
    <w:tmpl w:val="11AC4A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5" w15:restartNumberingAfterBreak="0">
    <w:nsid w:val="6C025FC8"/>
    <w:multiLevelType w:val="hybridMultilevel"/>
    <w:tmpl w:val="6E6A52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F6D0F"/>
    <w:multiLevelType w:val="hybridMultilevel"/>
    <w:tmpl w:val="66E0FF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4"/>
  </w:num>
  <w:num w:numId="4">
    <w:abstractNumId w:val="6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1CC"/>
    <w:rsid w:val="00041CAA"/>
    <w:rsid w:val="00075AC8"/>
    <w:rsid w:val="001B540A"/>
    <w:rsid w:val="002E1DA3"/>
    <w:rsid w:val="004D6BEC"/>
    <w:rsid w:val="00514295"/>
    <w:rsid w:val="00697ACE"/>
    <w:rsid w:val="009213D9"/>
    <w:rsid w:val="00992946"/>
    <w:rsid w:val="00AD13DC"/>
    <w:rsid w:val="00B72078"/>
    <w:rsid w:val="00C651CC"/>
    <w:rsid w:val="00D2451E"/>
    <w:rsid w:val="00F36644"/>
    <w:rsid w:val="00FC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F3A4062-39ED-4E12-9DAD-EC7087C1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aramond" w:hAnsi="Garamond"/>
      <w:sz w:val="22"/>
      <w:lang w:val="en-US" w:eastAsia="en-US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semiHidden/>
    <w:rsid w:val="00AD13DC"/>
    <w:pPr>
      <w:tabs>
        <w:tab w:val="right" w:leader="dot" w:pos="5040"/>
      </w:tabs>
    </w:pPr>
  </w:style>
  <w:style w:type="paragraph" w:styleId="TOC2">
    <w:name w:val="toc 2"/>
    <w:basedOn w:val="Normal"/>
    <w:semiHidden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erjf\AppData\Roaming\Microsoft\Templates\Busin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</Template>
  <TotalTime>21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Lukerjf</dc:creator>
  <cp:lastModifiedBy>windoz</cp:lastModifiedBy>
  <cp:revision>3</cp:revision>
  <cp:lastPrinted>2015-12-03T00:52:00Z</cp:lastPrinted>
  <dcterms:created xsi:type="dcterms:W3CDTF">2015-12-03T00:35:00Z</dcterms:created>
  <dcterms:modified xsi:type="dcterms:W3CDTF">2015-12-07T03:57:00Z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