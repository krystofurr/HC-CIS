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3D0317" w:rsidP="0086110A">
            <w:pPr>
              <w:pStyle w:val="Heading1"/>
            </w:pPr>
            <w:r>
              <w:t xml:space="preserve">Team </w:t>
            </w:r>
            <w:r w:rsidR="002F36BE" w:rsidRPr="0086110A">
              <w:t>Meeting</w:t>
            </w:r>
            <w:r>
              <w:t xml:space="preserve"> 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2014-11-05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1pm to 2pm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21C Lecture Theatre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3D0317" w:rsidRDefault="003D0317" w:rsidP="00CB0C40">
            <w:pPr>
              <w:pStyle w:val="FieldText"/>
            </w:pPr>
            <w:r w:rsidRPr="003D0317">
              <w:t>Initial Meeting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3D0317" w:rsidP="0086110A">
            <w:pPr>
              <w:pStyle w:val="FieldText"/>
            </w:pPr>
            <w:r>
              <w:t>All members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  <w:bookmarkStart w:id="0" w:name="_GoBack"/>
            <w:bookmarkEnd w:id="0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3D0317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501C1B" w:rsidP="00332CFE">
            <w:pPr>
              <w:pStyle w:val="FieldText"/>
            </w:pP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CB0C40">
            <w:pPr>
              <w:pStyle w:val="ActionItems"/>
            </w:pPr>
            <w:bookmarkStart w:id="1" w:name="MinuteItems"/>
            <w:bookmarkStart w:id="2" w:name="MinuteTopicSection"/>
            <w:bookmarkEnd w:id="1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9D1A85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64640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CB0C40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9D1A85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64640F">
            <w:pPr>
              <w:pStyle w:val="FieldText"/>
            </w:pPr>
          </w:p>
        </w:tc>
      </w:tr>
      <w:tr w:rsidR="00CB0C4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332CFE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Pr="0086110A" w:rsidRDefault="00CB0C4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CB0C40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3" w:name="MinuteAdditional"/>
            <w:bookmarkEnd w:id="2"/>
            <w:bookmarkEnd w:id="3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A583A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32CFE" w:rsidRPr="0086110A" w:rsidRDefault="00332CFE" w:rsidP="00AA6C74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0317"/>
    <w:rsid w:val="003D3A5F"/>
    <w:rsid w:val="00446003"/>
    <w:rsid w:val="0049114C"/>
    <w:rsid w:val="00501C1B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39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windoz</cp:lastModifiedBy>
  <cp:revision>7</cp:revision>
  <cp:lastPrinted>2003-09-17T16:32:00Z</cp:lastPrinted>
  <dcterms:created xsi:type="dcterms:W3CDTF">2014-11-05T23:50:00Z</dcterms:created>
  <dcterms:modified xsi:type="dcterms:W3CDTF">2015-11-05T00:53:00Z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