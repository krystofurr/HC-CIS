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52"/>
        <w:gridCol w:w="187"/>
        <w:gridCol w:w="91"/>
        <w:gridCol w:w="352"/>
        <w:gridCol w:w="2957"/>
        <w:gridCol w:w="1440"/>
        <w:gridCol w:w="21"/>
        <w:gridCol w:w="68"/>
        <w:gridCol w:w="367"/>
        <w:gridCol w:w="1725"/>
        <w:gridCol w:w="1530"/>
      </w:tblGrid>
      <w:tr xmlns:wp14="http://schemas.microsoft.com/office/word/2010/wordml" w:rsidRPr="0086110A" w:rsidR="002F36BE" w:rsidTr="44E363D7" w14:paraId="4BD52C18" wp14:textId="77777777">
        <w:trPr>
          <w:trHeight w:val="360"/>
        </w:trPr>
        <w:tc>
          <w:tcPr>
            <w:tcW w:w="6368" w:type="dxa"/>
            <w:gridSpan w:val="8"/>
            <w:vMerge w:val="restart"/>
            <w:tcMar/>
          </w:tcPr>
          <w:p w:rsidRPr="0086110A" w:rsidR="002F36BE" w:rsidP="0086110A" w:rsidRDefault="002F36BE" w14:paraId="69FD30E3" wp14:textId="77777777">
            <w:pPr>
              <w:pStyle w:val="Heading1"/>
            </w:pPr>
            <w:bookmarkStart w:name="MinuteHeading" w:id="0"/>
            <w:bookmarkEnd w:id="0"/>
            <w:r w:rsidRPr="0086110A">
              <w:rPr/>
              <w:t>Project Portofolio Meeting</w:t>
            </w:r>
          </w:p>
          <w:p w:rsidRPr="0086110A" w:rsidR="002F36BE" w:rsidP="0086110A" w:rsidRDefault="002F36BE" w14:paraId="5EDA6744" wp14:textId="77777777"/>
        </w:tc>
        <w:tc>
          <w:tcPr>
            <w:tcW w:w="3622" w:type="dxa"/>
            <w:gridSpan w:val="3"/>
            <w:tcMar/>
            <w:vAlign w:val="center"/>
          </w:tcPr>
          <w:p w:rsidRPr="0086110A" w:rsidR="002F36BE" w:rsidP="0086110A" w:rsidRDefault="009D1A85" w14:paraId="3A12873E" wp14:textId="53F6D76E">
            <w:pPr>
              <w:pStyle w:val="MeetingInformation"/>
            </w:pPr>
            <w:r w:rsidR="44E363D7">
              <w:rPr/>
              <w:t>201</w:t>
            </w:r>
            <w:r w:rsidR="44E363D7">
              <w:rPr/>
              <w:t>5</w:t>
            </w:r>
            <w:r w:rsidR="44E363D7">
              <w:rPr/>
              <w:t>-</w:t>
            </w:r>
            <w:r w:rsidR="44E363D7">
              <w:rPr/>
              <w:t>09</w:t>
            </w:r>
            <w:r w:rsidR="44E363D7">
              <w:rPr/>
              <w:t>-</w:t>
            </w:r>
            <w:r w:rsidR="44E363D7">
              <w:rPr/>
              <w:t>16</w:t>
            </w:r>
          </w:p>
        </w:tc>
      </w:tr>
      <w:tr xmlns:wp14="http://schemas.microsoft.com/office/word/2010/wordml" w:rsidRPr="0086110A" w:rsidR="002F36BE" w:rsidTr="44E363D7" w14:paraId="202E16CA" wp14:textId="77777777">
        <w:trPr>
          <w:trHeight w:val="351"/>
        </w:trPr>
        <w:tc>
          <w:tcPr>
            <w:tcW w:w="6368" w:type="dxa"/>
            <w:gridSpan w:val="8"/>
            <w:vMerge/>
          </w:tcPr>
          <w:p w:rsidRPr="0086110A" w:rsidR="002F36BE" w:rsidP="0086110A" w:rsidRDefault="002F36BE" w14:paraId="2AA22212" wp14:textId="77777777"/>
        </w:tc>
        <w:tc>
          <w:tcPr>
            <w:tcW w:w="3622" w:type="dxa"/>
            <w:gridSpan w:val="3"/>
            <w:tcMar/>
            <w:vAlign w:val="center"/>
          </w:tcPr>
          <w:p w:rsidRPr="0086110A" w:rsidR="002F36BE" w:rsidP="44E363D7" w:rsidRDefault="009D1A85" w14:paraId="23461DE1" w14:noSpellErr="1" wp14:textId="1F81E5EC">
            <w:pPr>
              <w:pStyle w:val="MeetingInformation"/>
              <w:bidi w:val="0"/>
              <w:spacing w:before="0" w:beforeAutospacing="off" w:after="0" w:afterAutospacing="off" w:line="259" w:lineRule="auto"/>
              <w:ind w:left="990" w:right="0"/>
              <w:jc w:val="right"/>
            </w:pPr>
            <w:r w:rsidR="44E363D7">
              <w:rPr/>
              <w:t>8pm - 9pm</w:t>
            </w:r>
          </w:p>
        </w:tc>
      </w:tr>
      <w:tr xmlns:wp14="http://schemas.microsoft.com/office/word/2010/wordml" w:rsidRPr="0086110A" w:rsidR="002F36BE" w:rsidTr="44E363D7" w14:paraId="7F0396D2" wp14:textId="77777777">
        <w:tc>
          <w:tcPr>
            <w:tcW w:w="6368" w:type="dxa"/>
            <w:gridSpan w:val="8"/>
            <w:vMerge/>
            <w:tcBorders>
              <w:bottom w:val="single" w:color="999999" w:sz="12" w:space="0"/>
            </w:tcBorders>
          </w:tcPr>
          <w:p w:rsidRPr="0086110A" w:rsidR="002F36BE" w:rsidP="0086110A" w:rsidRDefault="002F36BE" w14:paraId="058818C2" wp14:textId="77777777"/>
        </w:tc>
        <w:tc>
          <w:tcPr>
            <w:tcW w:w="3622" w:type="dxa"/>
            <w:gridSpan w:val="3"/>
            <w:tcBorders>
              <w:bottom w:val="single" w:color="999999" w:sz="12" w:space="0"/>
            </w:tcBorders>
            <w:tcMar/>
            <w:vAlign w:val="center"/>
          </w:tcPr>
          <w:p w:rsidRPr="0086110A" w:rsidR="002F36BE" w:rsidP="44E363D7" w:rsidRDefault="009D1A85" w14:paraId="0D4D3AA0" w14:noSpellErr="1" wp14:textId="726E20F0">
            <w:pPr>
              <w:pStyle w:val="MeetingInformation"/>
              <w:bidi w:val="0"/>
              <w:spacing w:before="0" w:beforeAutospacing="off" w:after="0" w:afterAutospacing="off" w:line="259" w:lineRule="auto"/>
              <w:ind w:left="990" w:right="0"/>
              <w:jc w:val="right"/>
            </w:pPr>
            <w:r w:rsidR="44E363D7">
              <w:rPr/>
              <w:t>Online Meeting</w:t>
            </w:r>
          </w:p>
        </w:tc>
      </w:tr>
      <w:tr xmlns:wp14="http://schemas.microsoft.com/office/word/2010/wordml" w:rsidRPr="0086110A" w:rsidR="00F85DF4" w:rsidTr="44E363D7" w14:paraId="60C5224A" wp14:textId="77777777">
        <w:tc>
          <w:tcPr>
            <w:tcW w:w="1882" w:type="dxa"/>
            <w:gridSpan w:val="4"/>
            <w:tcBorders>
              <w:top w:val="single" w:color="999999" w:sz="12" w:space="0"/>
              <w:bottom w:val="single" w:color="999999" w:sz="4" w:space="0"/>
            </w:tcBorders>
            <w:tcMar/>
            <w:vAlign w:val="center"/>
          </w:tcPr>
          <w:p w:rsidRPr="0086110A" w:rsidR="00F85DF4" w:rsidP="001E0227" w:rsidRDefault="00F85DF4" w14:paraId="4156A63F" wp14:textId="7777777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tcBorders>
              <w:top w:val="single" w:color="999999" w:sz="12" w:space="0"/>
              <w:bottom w:val="single" w:color="999999" w:sz="4" w:space="0"/>
            </w:tcBorders>
            <w:tcMar/>
            <w:vAlign w:val="center"/>
          </w:tcPr>
          <w:p w:rsidRPr="009D1A85" w:rsidR="00F85DF4" w:rsidP="009D1A85" w:rsidRDefault="009D1A85" w14:paraId="04212812" wp14:textId="77777777">
            <w:pPr>
              <w:pStyle w:val="FieldText"/>
              <w:rPr>
                <w:b/>
              </w:rPr>
            </w:pPr>
            <w:r w:rsidRPr="009D1A85">
              <w:t xml:space="preserve">Christopher </w:t>
            </w:r>
            <w:proofErr w:type="spellStart"/>
            <w:r w:rsidRPr="009D1A85">
              <w:t>Sigouin</w:t>
            </w:r>
            <w:proofErr w:type="spellEnd"/>
          </w:p>
        </w:tc>
        <w:tc>
          <w:tcPr>
            <w:tcW w:w="1896" w:type="dxa"/>
            <w:gridSpan w:val="4"/>
            <w:tcBorders>
              <w:top w:val="single" w:color="999999" w:sz="12" w:space="0"/>
              <w:bottom w:val="single" w:color="999999" w:sz="4" w:space="0"/>
            </w:tcBorders>
            <w:tcMar/>
            <w:vAlign w:val="center"/>
          </w:tcPr>
          <w:p w:rsidRPr="0086110A" w:rsidR="00F85DF4" w:rsidP="001E0227" w:rsidRDefault="00F85DF4" w14:paraId="57392ECA" wp14:textId="7777777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gridSpan w:val="2"/>
            <w:tcBorders>
              <w:top w:val="single" w:color="999999" w:sz="12" w:space="0"/>
              <w:bottom w:val="single" w:color="999999" w:sz="4" w:space="0"/>
            </w:tcBorders>
            <w:tcMar/>
            <w:vAlign w:val="center"/>
          </w:tcPr>
          <w:p w:rsidRPr="00CB0C40" w:rsidR="00F85DF4" w:rsidP="00CB0C40" w:rsidRDefault="00CB0C40" w14:paraId="262C4485" wp14:textId="77777777">
            <w:pPr>
              <w:pStyle w:val="FieldText"/>
              <w:rPr>
                <w:b/>
              </w:rPr>
            </w:pPr>
            <w:r w:rsidRPr="00CB0C40">
              <w:t>Initial Meeting</w:t>
            </w:r>
          </w:p>
        </w:tc>
      </w:tr>
      <w:tr xmlns:wp14="http://schemas.microsoft.com/office/word/2010/wordml" w:rsidRPr="0086110A" w:rsidR="00F85DF4" w:rsidTr="44E363D7" w14:paraId="0853090C" wp14:textId="77777777">
        <w:tc>
          <w:tcPr>
            <w:tcW w:w="1882" w:type="dxa"/>
            <w:gridSpan w:val="4"/>
            <w:tcBorders>
              <w:top w:val="single" w:color="999999" w:sz="4" w:space="0"/>
              <w:bottom w:val="single" w:color="999999" w:sz="4" w:space="0"/>
            </w:tcBorders>
            <w:tcMar/>
            <w:vAlign w:val="center"/>
          </w:tcPr>
          <w:p w:rsidRPr="0086110A" w:rsidR="00F85DF4" w:rsidP="0086110A" w:rsidRDefault="00F85DF4" w14:paraId="086EF02A" wp14:textId="77777777">
            <w:pPr>
              <w:pStyle w:val="FieldLabel"/>
            </w:pPr>
            <w:r w:rsidRPr="0086110A">
              <w:t>Facilitator:</w:t>
            </w:r>
          </w:p>
        </w:tc>
        <w:tc>
          <w:tcPr>
            <w:tcW w:w="2957" w:type="dxa"/>
            <w:tcBorders>
              <w:top w:val="single" w:color="999999" w:sz="4" w:space="0"/>
              <w:bottom w:val="single" w:color="999999" w:sz="4" w:space="0"/>
            </w:tcBorders>
            <w:tcMar/>
            <w:vAlign w:val="center"/>
          </w:tcPr>
          <w:p w:rsidRPr="0086110A" w:rsidR="00F85DF4" w:rsidP="0086110A" w:rsidRDefault="009D1A85" w14:paraId="61530AA5" wp14:textId="77777777">
            <w:pPr>
              <w:pStyle w:val="FieldText"/>
            </w:pPr>
            <w:r>
              <w:t xml:space="preserve">Christopher </w:t>
            </w:r>
            <w:proofErr w:type="spellStart"/>
            <w:r>
              <w:t>Sigouin</w:t>
            </w:r>
            <w:proofErr w:type="spellEnd"/>
          </w:p>
        </w:tc>
        <w:tc>
          <w:tcPr>
            <w:tcW w:w="1896" w:type="dxa"/>
            <w:gridSpan w:val="4"/>
            <w:tcBorders>
              <w:top w:val="single" w:color="999999" w:sz="4" w:space="0"/>
              <w:bottom w:val="single" w:color="999999" w:sz="4" w:space="0"/>
            </w:tcBorders>
            <w:tcMar/>
            <w:vAlign w:val="center"/>
          </w:tcPr>
          <w:p w:rsidRPr="0086110A" w:rsidR="00F85DF4" w:rsidP="0086110A" w:rsidRDefault="00F85DF4" w14:paraId="6AB83066" wp14:textId="77777777">
            <w:pPr>
              <w:pStyle w:val="FieldLabel"/>
            </w:pPr>
            <w:r w:rsidRPr="0086110A">
              <w:t>Note taker:</w:t>
            </w:r>
          </w:p>
        </w:tc>
        <w:tc>
          <w:tcPr>
            <w:tcW w:w="3255" w:type="dxa"/>
            <w:gridSpan w:val="2"/>
            <w:tcBorders>
              <w:top w:val="single" w:color="999999" w:sz="4" w:space="0"/>
              <w:bottom w:val="single" w:color="999999" w:sz="4" w:space="0"/>
            </w:tcBorders>
            <w:tcMar/>
            <w:vAlign w:val="center"/>
          </w:tcPr>
          <w:p w:rsidRPr="0086110A" w:rsidR="00F85DF4" w:rsidP="0086110A" w:rsidRDefault="009D1A85" w14:paraId="766AC9F5" w14:noSpellErr="1" wp14:textId="5B605341">
            <w:pPr>
              <w:pStyle w:val="FieldText"/>
            </w:pPr>
            <w:r w:rsidR="44E363D7">
              <w:rPr/>
              <w:t>None required</w:t>
            </w:r>
          </w:p>
        </w:tc>
      </w:tr>
      <w:tr xmlns:wp14="http://schemas.microsoft.com/office/word/2010/wordml" w:rsidRPr="0086110A" w:rsidR="00F85DF4" w:rsidTr="44E363D7" w14:paraId="592917BB" wp14:textId="77777777">
        <w:tc>
          <w:tcPr>
            <w:tcW w:w="1882" w:type="dxa"/>
            <w:gridSpan w:val="4"/>
            <w:tcBorders>
              <w:top w:val="single" w:color="999999" w:sz="4" w:space="0"/>
              <w:bottom w:val="single" w:color="999999" w:sz="4" w:space="0"/>
            </w:tcBorders>
            <w:tcMar/>
            <w:vAlign w:val="center"/>
          </w:tcPr>
          <w:p w:rsidRPr="0086110A" w:rsidR="00F85DF4" w:rsidP="0086110A" w:rsidRDefault="00F85DF4" w14:paraId="7418EEE1" wp14:textId="77777777">
            <w:pPr>
              <w:pStyle w:val="FieldLabel"/>
            </w:pPr>
            <w:r w:rsidRPr="0086110A">
              <w:t>Timekeeper:</w:t>
            </w:r>
          </w:p>
        </w:tc>
        <w:tc>
          <w:tcPr>
            <w:tcW w:w="2957" w:type="dxa"/>
            <w:tcBorders>
              <w:top w:val="single" w:color="999999" w:sz="4" w:space="0"/>
              <w:bottom w:val="single" w:color="999999" w:sz="4" w:space="0"/>
            </w:tcBorders>
            <w:tcMar/>
            <w:vAlign w:val="center"/>
          </w:tcPr>
          <w:p w:rsidRPr="0086110A" w:rsidR="00F85DF4" w:rsidP="0086110A" w:rsidRDefault="0064640F" w14:paraId="3E5A61A1" w14:noSpellErr="1" wp14:textId="0746F580">
            <w:pPr>
              <w:pStyle w:val="FieldText"/>
            </w:pPr>
            <w:r w:rsidR="44E363D7">
              <w:rPr/>
              <w:t>None required</w:t>
            </w:r>
          </w:p>
        </w:tc>
        <w:tc>
          <w:tcPr>
            <w:tcW w:w="1896" w:type="dxa"/>
            <w:gridSpan w:val="4"/>
            <w:tcBorders>
              <w:top w:val="single" w:color="999999" w:sz="4" w:space="0"/>
              <w:bottom w:val="single" w:color="999999" w:sz="4" w:space="0"/>
            </w:tcBorders>
            <w:tcMar/>
            <w:vAlign w:val="center"/>
          </w:tcPr>
          <w:p w:rsidRPr="0086110A" w:rsidR="00F85DF4" w:rsidP="0086110A" w:rsidRDefault="00F85DF4" w14:paraId="3C8110B7" wp14:textId="77777777">
            <w:pPr>
              <w:pStyle w:val="FieldLabel"/>
            </w:pPr>
          </w:p>
        </w:tc>
        <w:tc>
          <w:tcPr>
            <w:tcW w:w="3255" w:type="dxa"/>
            <w:gridSpan w:val="2"/>
            <w:tcBorders>
              <w:top w:val="single" w:color="999999" w:sz="4" w:space="0"/>
              <w:bottom w:val="single" w:color="999999" w:sz="4" w:space="0"/>
            </w:tcBorders>
            <w:tcMar/>
            <w:vAlign w:val="center"/>
          </w:tcPr>
          <w:p w:rsidRPr="0086110A" w:rsidR="00F85DF4" w:rsidP="0086110A" w:rsidRDefault="00F85DF4" w14:paraId="55CDE186" wp14:textId="77777777">
            <w:pPr>
              <w:pStyle w:val="FieldText"/>
            </w:pPr>
          </w:p>
        </w:tc>
      </w:tr>
      <w:tr xmlns:wp14="http://schemas.microsoft.com/office/word/2010/wordml" w:rsidRPr="0086110A" w:rsidR="00F85DF4" w:rsidTr="44E363D7" w14:paraId="61157E35" wp14:textId="77777777">
        <w:tc>
          <w:tcPr>
            <w:tcW w:w="1252" w:type="dxa"/>
            <w:tcBorders>
              <w:top w:val="single" w:color="999999" w:sz="4" w:space="0"/>
              <w:bottom w:val="single" w:color="999999" w:sz="4" w:space="0"/>
            </w:tcBorders>
            <w:tcMar/>
            <w:vAlign w:val="center"/>
          </w:tcPr>
          <w:p w:rsidRPr="0086110A" w:rsidR="00F85DF4" w:rsidP="0086110A" w:rsidRDefault="00F85DF4" w14:paraId="2F03EF50" wp14:textId="77777777">
            <w:pPr>
              <w:pStyle w:val="FieldLabel"/>
            </w:pPr>
            <w:r w:rsidRPr="0086110A">
              <w:t>Attendees:</w:t>
            </w:r>
          </w:p>
        </w:tc>
        <w:tc>
          <w:tcPr>
            <w:tcW w:w="8738" w:type="dxa"/>
            <w:gridSpan w:val="10"/>
            <w:tcBorders>
              <w:top w:val="single" w:color="999999" w:sz="4" w:space="0"/>
              <w:bottom w:val="single" w:color="999999" w:sz="4" w:space="0"/>
            </w:tcBorders>
            <w:tcMar/>
            <w:vAlign w:val="center"/>
          </w:tcPr>
          <w:p w:rsidRPr="0086110A" w:rsidR="00F85DF4" w:rsidP="0086110A" w:rsidRDefault="009D1A85" w14:paraId="4DC7E353" wp14:textId="77777777">
            <w:pPr>
              <w:pStyle w:val="FieldText"/>
            </w:pPr>
            <w:r>
              <w:rPr/>
              <w:t xml:space="preserve">Christopher Sigouin, Matthew Hutchinson, Gwen Harwood</w:t>
            </w:r>
            <w:proofErr w:type="spellStart"/>
            <w:proofErr w:type="spellEnd"/>
            <w:proofErr w:type="spellStart"/>
            <w:proofErr w:type="spellEnd"/>
          </w:p>
        </w:tc>
      </w:tr>
      <w:tr xmlns:wp14="http://schemas.microsoft.com/office/word/2010/wordml" w:rsidRPr="0086110A" w:rsidR="0086110A" w:rsidTr="44E363D7" w14:paraId="3FF2AA20" wp14:textId="77777777">
        <w:tc>
          <w:tcPr>
            <w:tcW w:w="9990" w:type="dxa"/>
            <w:gridSpan w:val="11"/>
            <w:tcBorders>
              <w:top w:val="single" w:color="999999" w:sz="4" w:space="0"/>
              <w:bottom w:val="single" w:color="999999" w:sz="4" w:space="0"/>
            </w:tcBorders>
            <w:tcMar/>
          </w:tcPr>
          <w:p w:rsidRPr="0086110A" w:rsidR="0086110A" w:rsidP="0086110A" w:rsidRDefault="0086110A" w14:paraId="3EAD29C8" wp14:textId="77777777">
            <w:pPr>
              <w:pStyle w:val="FieldText"/>
            </w:pPr>
          </w:p>
        </w:tc>
      </w:tr>
      <w:tr xmlns:wp14="http://schemas.microsoft.com/office/word/2010/wordml" w:rsidRPr="0086110A" w:rsidR="00F85DF4" w:rsidTr="44E363D7" w14:paraId="63ABE499" wp14:textId="77777777">
        <w:tc>
          <w:tcPr>
            <w:tcW w:w="1439" w:type="dxa"/>
            <w:gridSpan w:val="2"/>
            <w:tcBorders>
              <w:top w:val="single" w:color="999999" w:sz="4" w:space="0"/>
              <w:bottom w:val="single" w:color="999999" w:sz="4" w:space="0"/>
            </w:tcBorders>
            <w:tcMar/>
            <w:vAlign w:val="center"/>
          </w:tcPr>
          <w:p w:rsidRPr="0086110A" w:rsidR="00F85DF4" w:rsidP="0086110A" w:rsidRDefault="00F85DF4" w14:paraId="26B36002" wp14:textId="77777777">
            <w:pPr>
              <w:pStyle w:val="FieldLabel"/>
            </w:pPr>
            <w:r w:rsidRPr="0086110A">
              <w:t>Please read:</w:t>
            </w:r>
            <w:r w:rsidR="009D1A85">
              <w:t xml:space="preserve"> </w:t>
            </w:r>
          </w:p>
        </w:tc>
        <w:tc>
          <w:tcPr>
            <w:tcW w:w="8551" w:type="dxa"/>
            <w:gridSpan w:val="9"/>
            <w:tcBorders>
              <w:top w:val="single" w:color="999999" w:sz="4" w:space="0"/>
              <w:bottom w:val="single" w:color="999999" w:sz="4" w:space="0"/>
            </w:tcBorders>
            <w:tcMar/>
            <w:vAlign w:val="center"/>
          </w:tcPr>
          <w:p w:rsidRPr="0086110A" w:rsidR="00F85DF4" w:rsidP="00332CFE" w:rsidRDefault="009D1A85" w14:paraId="1C314267" wp14:textId="77777777">
            <w:pPr>
              <w:pStyle w:val="FieldText"/>
            </w:pPr>
            <w:r>
              <w:t xml:space="preserve">This </w:t>
            </w:r>
            <w:r w:rsidR="00332CFE">
              <w:t>a</w:t>
            </w:r>
            <w:r>
              <w:t>genda for tomorrow</w:t>
            </w:r>
          </w:p>
        </w:tc>
      </w:tr>
      <w:tr xmlns:wp14="http://schemas.microsoft.com/office/word/2010/wordml" w:rsidRPr="0086110A" w:rsidR="00F85DF4" w:rsidTr="44E363D7" w14:paraId="156E45E5" wp14:textId="77777777">
        <w:tc>
          <w:tcPr>
            <w:tcW w:w="1439" w:type="dxa"/>
            <w:gridSpan w:val="2"/>
            <w:tcBorders>
              <w:top w:val="single" w:color="999999" w:sz="4" w:space="0"/>
              <w:bottom w:val="single" w:color="999999" w:sz="4" w:space="0"/>
            </w:tcBorders>
            <w:tcMar/>
            <w:vAlign w:val="center"/>
          </w:tcPr>
          <w:p w:rsidRPr="0086110A" w:rsidR="00F85DF4" w:rsidP="0086110A" w:rsidRDefault="00F85DF4" w14:paraId="4BEBFE21" wp14:textId="77777777">
            <w:pPr>
              <w:pStyle w:val="FieldLabel"/>
            </w:pPr>
            <w:r w:rsidRPr="0086110A">
              <w:t>Please bring:</w:t>
            </w:r>
          </w:p>
        </w:tc>
        <w:tc>
          <w:tcPr>
            <w:tcW w:w="8551" w:type="dxa"/>
            <w:gridSpan w:val="9"/>
            <w:tcBorders>
              <w:top w:val="single" w:color="999999" w:sz="4" w:space="0"/>
              <w:bottom w:val="single" w:color="999999" w:sz="4" w:space="0"/>
            </w:tcBorders>
            <w:tcMar/>
            <w:vAlign w:val="center"/>
          </w:tcPr>
          <w:p w:rsidRPr="0086110A" w:rsidR="00501C1B" w:rsidP="44E363D7" w:rsidRDefault="00332CFE" w14:paraId="7F85B9F1" w14:noSpellErr="1" wp14:textId="6F0BD011">
            <w:pPr>
              <w:pStyle w:val="FieldText"/>
              <w:bidi w:val="0"/>
              <w:spacing w:before="60" w:beforeAutospacing="off" w:after="60" w:afterAutospacing="off" w:line="259" w:lineRule="auto"/>
              <w:ind w:left="0" w:right="0"/>
              <w:jc w:val="left"/>
            </w:pPr>
            <w:r w:rsidR="44E363D7">
              <w:rPr/>
              <w:t>Nothing required</w:t>
            </w:r>
            <w:r w:rsidR="44E363D7">
              <w:rPr/>
              <w:t>.</w:t>
            </w:r>
            <w:r w:rsidR="44E363D7">
              <w:rPr/>
              <w:t xml:space="preserve"> This is an online meeting</w:t>
            </w:r>
          </w:p>
        </w:tc>
      </w:tr>
      <w:tr xmlns:wp14="http://schemas.microsoft.com/office/word/2010/wordml" w:rsidRPr="0086110A" w:rsidR="00C81680" w:rsidTr="44E363D7" w14:paraId="1522DB23" wp14:textId="77777777">
        <w:tc>
          <w:tcPr>
            <w:tcW w:w="9990" w:type="dxa"/>
            <w:gridSpan w:val="11"/>
            <w:tcBorders>
              <w:top w:val="single" w:color="999999" w:sz="4" w:space="0"/>
              <w:bottom w:val="single" w:color="808080" w:themeColor="text1" w:themeTint="7F" w:sz="8" w:space="0"/>
            </w:tcBorders>
            <w:tcMar/>
            <w:vAlign w:val="center"/>
          </w:tcPr>
          <w:p w:rsidRPr="009F2309" w:rsidR="009F2309" w:rsidP="0072713C" w:rsidRDefault="009F2309" w14:paraId="048E4690" wp14:textId="77777777">
            <w:pPr>
              <w:pStyle w:val="Heading2"/>
            </w:pPr>
            <w:r>
              <w:t>Agenda Items</w:t>
            </w:r>
          </w:p>
        </w:tc>
      </w:tr>
      <w:tr xmlns:wp14="http://schemas.microsoft.com/office/word/2010/wordml" w:rsidRPr="0086110A" w:rsidR="009F2309" w:rsidTr="44E363D7" w14:paraId="52FDA5EB" wp14:textId="77777777">
        <w:tc>
          <w:tcPr>
            <w:tcW w:w="6279" w:type="dxa"/>
            <w:gridSpan w:val="6"/>
            <w:tcBorders>
              <w:top w:val="single" w:color="808080" w:themeColor="text1" w:themeTint="7F" w:sz="8" w:space="0"/>
              <w:bottom w:val="dashSmallGap" w:color="808080" w:themeColor="text1" w:themeTint="7F" w:sz="4" w:space="0"/>
            </w:tcBorders>
            <w:tcMar/>
            <w:vAlign w:val="center"/>
          </w:tcPr>
          <w:p w:rsidRPr="00797708" w:rsidR="009F2309" w:rsidP="009F2309" w:rsidRDefault="00140431" w14:paraId="070430FB" wp14:textId="77777777">
            <w:pPr>
              <w:pStyle w:val="Heading3"/>
            </w:pPr>
            <w:r>
              <w:t>Topic</w:t>
            </w:r>
          </w:p>
        </w:tc>
        <w:tc>
          <w:tcPr>
            <w:tcW w:w="2181" w:type="dxa"/>
            <w:gridSpan w:val="4"/>
            <w:tcBorders>
              <w:top w:val="single" w:color="808080" w:themeColor="text1" w:themeTint="7F" w:sz="8" w:space="0"/>
              <w:bottom w:val="dashSmallGap" w:color="808080" w:themeColor="text1" w:themeTint="7F" w:sz="4" w:space="0"/>
            </w:tcBorders>
            <w:tcMar/>
            <w:vAlign w:val="center"/>
          </w:tcPr>
          <w:p w:rsidR="009F2309" w:rsidP="009F2309" w:rsidRDefault="009F2309" w14:paraId="11E1ECA2" wp14:textId="77777777">
            <w:pPr>
              <w:pStyle w:val="Heading3"/>
            </w:pPr>
            <w:r>
              <w:t>Presenter</w:t>
            </w:r>
          </w:p>
        </w:tc>
        <w:tc>
          <w:tcPr>
            <w:tcW w:w="1530" w:type="dxa"/>
            <w:tcBorders>
              <w:top w:val="single" w:color="808080" w:themeColor="text1" w:themeTint="7F" w:sz="8" w:space="0"/>
              <w:bottom w:val="dashSmallGap" w:color="808080" w:themeColor="text1" w:themeTint="7F" w:sz="4" w:space="0"/>
            </w:tcBorders>
            <w:tcMar/>
            <w:vAlign w:val="center"/>
          </w:tcPr>
          <w:p w:rsidR="009F2309" w:rsidP="009F2309" w:rsidRDefault="009F2309" w14:paraId="548D285A" wp14:textId="77777777">
            <w:pPr>
              <w:pStyle w:val="Heading3"/>
            </w:pPr>
            <w:r>
              <w:t xml:space="preserve">Time </w:t>
            </w:r>
            <w:r w:rsidR="009416F2">
              <w:t>a</w:t>
            </w:r>
            <w:r w:rsidR="00797708">
              <w:t>llotted</w:t>
            </w:r>
          </w:p>
        </w:tc>
      </w:tr>
      <w:tr xmlns:wp14="http://schemas.microsoft.com/office/word/2010/wordml" w:rsidRPr="0086110A" w:rsidR="00C81680" w:rsidTr="44E363D7" w14:paraId="0623489E" wp14:textId="77777777">
        <w:tc>
          <w:tcPr>
            <w:tcW w:w="9990" w:type="dxa"/>
            <w:gridSpan w:val="11"/>
            <w:tcBorders>
              <w:top w:val="dashSmallGap" w:color="808080" w:themeColor="text1" w:themeTint="7F" w:sz="4" w:space="0"/>
            </w:tcBorders>
            <w:tcMar/>
            <w:vAlign w:val="center"/>
          </w:tcPr>
          <w:p w:rsidRPr="0086110A" w:rsidR="00C81680" w:rsidP="0086110A" w:rsidRDefault="00C81680" w14:paraId="606DF267" wp14:textId="77777777">
            <w:pPr>
              <w:pStyle w:val="FieldText"/>
            </w:pPr>
          </w:p>
        </w:tc>
      </w:tr>
      <w:tr xmlns:wp14="http://schemas.microsoft.com/office/word/2010/wordml" w:rsidRPr="0086110A" w:rsidR="002F32B7" w:rsidTr="44E363D7" w14:paraId="064D2DB2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blBorders>
        </w:tblPrEx>
        <w:tc>
          <w:tcPr>
            <w:tcW w:w="6300" w:type="dxa"/>
            <w:gridSpan w:val="7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2F32B7" w:rsidP="44E363D7" w:rsidRDefault="0064640F" w14:paraId="78A11604" wp14:textId="77777777" wp14:noSpellErr="1">
            <w:pPr>
              <w:pStyle w:val="ActionItems"/>
              <w:numPr>
                <w:numId w:val="0"/>
              </w:numPr>
              <w:spacing w:before="0" w:beforeAutospacing="off" w:after="0" w:afterAutospacing="off"/>
            </w:pPr>
            <w:bookmarkStart w:name="MinuteItems" w:id="1"/>
            <w:bookmarkStart w:name="MinuteTopicSection" w:id="2"/>
            <w:bookmarkEnd w:id="1"/>
            <w:r>
              <w:rPr/>
              <w:t xml:space="preserve">Review our project idea</w:t>
            </w:r>
            <w:proofErr w:type="spellStart"/>
            <w:proofErr w:type="spellEnd"/>
          </w:p>
        </w:tc>
        <w:tc>
          <w:tcPr>
            <w:tcW w:w="2160" w:type="dxa"/>
            <w:gridSpan w:val="3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2F32B7" w:rsidP="44E363D7" w:rsidRDefault="009D1A85" w14:paraId="0DD36CEC" wp14:textId="77777777" wp14:noSpellErr="1">
            <w:pPr>
              <w:pStyle w:val="FieldText"/>
              <w:spacing w:before="0" w:beforeAutospacing="off" w:after="0" w:afterAutospacing="off"/>
            </w:pPr>
            <w:r w:rsidR="44E363D7">
              <w:rPr/>
              <w:t>All Attendees</w:t>
            </w:r>
          </w:p>
        </w:tc>
        <w:tc>
          <w:tcPr>
            <w:tcW w:w="1530" w:type="dxa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2F32B7" w:rsidP="44E363D7" w:rsidRDefault="0064640F" w14:paraId="5AEE3665" w14:noSpellErr="1" wp14:textId="2A9796EA">
            <w:pPr>
              <w:pStyle w:val="FieldText"/>
              <w:spacing w:before="0" w:beforeAutospacing="off" w:after="0" w:afterAutospacing="off"/>
            </w:pPr>
            <w:r w:rsidR="44E363D7">
              <w:rPr/>
              <w:t xml:space="preserve">5 </w:t>
            </w:r>
            <w:r w:rsidR="44E363D7">
              <w:rPr/>
              <w:t>minutes</w:t>
            </w:r>
          </w:p>
        </w:tc>
      </w:tr>
      <w:tr xmlns:wp14="http://schemas.microsoft.com/office/word/2010/wordml" w:rsidRPr="0086110A" w:rsidR="0064640F" w:rsidTr="44E363D7" w14:paraId="4C758782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blBorders>
        </w:tblPrEx>
        <w:tc>
          <w:tcPr>
            <w:tcW w:w="6300" w:type="dxa"/>
            <w:gridSpan w:val="7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="0064640F" w:rsidP="44E363D7" w:rsidRDefault="0064640F" w14:paraId="7B37E496" w14:noSpellErr="1" wp14:textId="1A1820D4">
            <w:pPr>
              <w:pStyle w:val="ActionItems"/>
              <w:numPr>
                <w:numId w:val="0"/>
              </w:numPr>
              <w:spacing w:before="0" w:beforeAutospacing="off" w:after="0" w:afterAutospacing="off"/>
            </w:pPr>
            <w:r w:rsidR="44E363D7">
              <w:rPr/>
              <w:t>Analyze the problem we face</w:t>
            </w:r>
          </w:p>
        </w:tc>
        <w:tc>
          <w:tcPr>
            <w:tcW w:w="2160" w:type="dxa"/>
            <w:gridSpan w:val="3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="0064640F" w:rsidP="44E363D7" w:rsidRDefault="0064640F" w14:paraId="50B18819" wp14:textId="77777777" wp14:noSpellErr="1">
            <w:pPr>
              <w:pStyle w:val="FieldText"/>
              <w:spacing w:before="0" w:beforeAutospacing="off" w:after="0" w:afterAutospacing="off"/>
            </w:pPr>
            <w:r w:rsidR="44E363D7">
              <w:rPr/>
              <w:t>All Attendees</w:t>
            </w:r>
          </w:p>
        </w:tc>
        <w:tc>
          <w:tcPr>
            <w:tcW w:w="1530" w:type="dxa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="0064640F" w:rsidP="44E363D7" w:rsidRDefault="0064640F" w14:paraId="5E88FF42" w14:noSpellErr="1" wp14:textId="70E02F6E">
            <w:pPr>
              <w:pStyle w:val="FieldText"/>
              <w:spacing w:before="0" w:beforeAutospacing="off" w:after="0" w:afterAutospacing="off"/>
            </w:pPr>
            <w:r w:rsidR="44E363D7">
              <w:rPr/>
              <w:t xml:space="preserve">15 </w:t>
            </w:r>
            <w:r w:rsidR="44E363D7">
              <w:rPr/>
              <w:t>minutes</w:t>
            </w:r>
          </w:p>
        </w:tc>
      </w:tr>
      <w:tr xmlns:wp14="http://schemas.microsoft.com/office/word/2010/wordml" w:rsidRPr="0086110A" w:rsidR="002F32B7" w:rsidTr="44E363D7" w14:paraId="458C5C9A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blBorders>
        </w:tblPrEx>
        <w:tc>
          <w:tcPr>
            <w:tcW w:w="6300" w:type="dxa"/>
            <w:gridSpan w:val="7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2F32B7" w:rsidP="44E363D7" w:rsidRDefault="00CB0C40" w14:paraId="234CB27D" w14:noSpellErr="1" wp14:textId="39BAE6C0">
            <w:pPr>
              <w:pStyle w:val="Normal"/>
            </w:pPr>
            <w:r w:rsidRPr="44E363D7" w:rsidR="44E363D7">
              <w:rPr>
                <w:rFonts w:ascii="Arial" w:hAnsi="Arial" w:eastAsia="Arial" w:cs="Arial"/>
              </w:rPr>
              <w:t>Review example websites</w:t>
            </w:r>
          </w:p>
        </w:tc>
        <w:tc>
          <w:tcPr>
            <w:tcW w:w="2160" w:type="dxa"/>
            <w:gridSpan w:val="3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2F32B7" w:rsidP="44E363D7" w:rsidRDefault="00CB0C40" w14:paraId="0FEC9BB1" w14:noSpellErr="1" wp14:textId="46DE8662">
            <w:pPr/>
            <w:r w:rsidRPr="44E363D7" w:rsidR="44E363D7">
              <w:rPr>
                <w:rFonts w:ascii="Arial" w:hAnsi="Arial" w:eastAsia="Arial" w:cs="Arial"/>
              </w:rPr>
              <w:t>All Attendees</w:t>
            </w:r>
          </w:p>
        </w:tc>
        <w:tc>
          <w:tcPr>
            <w:tcW w:w="1530" w:type="dxa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2F32B7" w:rsidP="0064640F" w:rsidRDefault="0064640F" w14:paraId="57BC3D36" w14:noSpellErr="1" wp14:textId="4CDE4320">
            <w:pPr>
              <w:pStyle w:val="FieldText"/>
            </w:pPr>
            <w:r w:rsidR="44E363D7">
              <w:rPr/>
              <w:t>10 minutes</w:t>
            </w:r>
          </w:p>
        </w:tc>
      </w:tr>
      <w:tr xmlns:wp14="http://schemas.microsoft.com/office/word/2010/wordml" w:rsidRPr="0086110A" w:rsidR="00CB0C40" w:rsidTr="44E363D7" w14:paraId="2BA2CF42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blBorders>
        </w:tblPrEx>
        <w:tc>
          <w:tcPr>
            <w:tcW w:w="6300" w:type="dxa"/>
            <w:gridSpan w:val="7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="00CB0C40" w:rsidP="44E363D7" w:rsidRDefault="00CB0C40" w14:paraId="2259568D" w14:noSpellErr="1" wp14:textId="1961B236">
            <w:pPr>
              <w:pStyle w:val="ActionItems"/>
              <w:numPr>
                <w:numId w:val="0"/>
              </w:numPr>
            </w:pPr>
            <w:r w:rsidR="44E363D7">
              <w:rPr/>
              <w:t>Discuss and document outline for project ( Rough )</w:t>
            </w:r>
          </w:p>
        </w:tc>
        <w:tc>
          <w:tcPr>
            <w:tcW w:w="2160" w:type="dxa"/>
            <w:gridSpan w:val="3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="00CB0C40" w:rsidP="0086110A" w:rsidRDefault="00CB0C40" w14:paraId="6444A5B7" w14:noSpellErr="1" wp14:textId="48FD8164">
            <w:pPr>
              <w:pStyle w:val="FieldText"/>
            </w:pPr>
            <w:r w:rsidR="44E363D7">
              <w:rPr/>
              <w:t>All Attendees</w:t>
            </w:r>
            <w:bookmarkStart w:name="_GoBack" w:id="3"/>
            <w:bookmarkEnd w:id="3"/>
          </w:p>
        </w:tc>
        <w:tc>
          <w:tcPr>
            <w:tcW w:w="1530" w:type="dxa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CB0C40" w:rsidP="0086110A" w:rsidRDefault="0064640F" w14:paraId="3F189894" w14:noSpellErr="1" wp14:textId="6AE1D5B2">
            <w:pPr>
              <w:pStyle w:val="FieldText"/>
            </w:pPr>
            <w:r w:rsidR="44E363D7">
              <w:rPr/>
              <w:t>30 minutes</w:t>
            </w:r>
          </w:p>
        </w:tc>
      </w:tr>
      <w:tr xmlns:wp14="http://schemas.microsoft.com/office/word/2010/wordml" w:rsidRPr="0086110A" w:rsidR="002F32B7" w:rsidTr="44E363D7" w14:paraId="7B9E32C1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blBorders>
        </w:tblPrEx>
        <w:tc>
          <w:tcPr>
            <w:tcW w:w="6300" w:type="dxa"/>
            <w:gridSpan w:val="7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2F32B7" w:rsidP="44E363D7" w:rsidRDefault="00CB0C40" w14:paraId="557E3A8D" w14:noSpellErr="1" wp14:textId="31C1743D">
            <w:pPr>
              <w:pStyle w:val="ActionItems"/>
              <w:numPr>
                <w:numId w:val="0"/>
              </w:numPr>
            </w:pPr>
          </w:p>
        </w:tc>
        <w:tc>
          <w:tcPr>
            <w:tcW w:w="2160" w:type="dxa"/>
            <w:gridSpan w:val="3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2F32B7" w:rsidP="0086110A" w:rsidRDefault="00CB0C40" w14:paraId="3F10ECB2" w14:noSpellErr="1" wp14:textId="252A190D">
            <w:pPr>
              <w:pStyle w:val="FieldText"/>
            </w:pPr>
          </w:p>
        </w:tc>
        <w:tc>
          <w:tcPr>
            <w:tcW w:w="1530" w:type="dxa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2F32B7" w:rsidP="0086110A" w:rsidRDefault="0064640F" w14:paraId="46DAEEF9" w14:noSpellErr="1" wp14:textId="689753B0">
            <w:pPr>
              <w:pStyle w:val="FieldText"/>
            </w:pPr>
          </w:p>
        </w:tc>
      </w:tr>
      <w:tr xmlns:wp14="http://schemas.microsoft.com/office/word/2010/wordml" w:rsidRPr="0086110A" w:rsidR="003D3A5F" w:rsidTr="44E363D7" w14:paraId="29A15606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blBorders>
        </w:tblPrEx>
        <w:tc>
          <w:tcPr>
            <w:tcW w:w="6300" w:type="dxa"/>
            <w:gridSpan w:val="7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3D3A5F" w:rsidP="44E363D7" w:rsidRDefault="00CB0C40" w14:paraId="3A11C248" w14:noSpellErr="1" wp14:textId="1DDB304C">
            <w:pPr>
              <w:pStyle w:val="ActionItems"/>
              <w:numPr>
                <w:numId w:val="0"/>
              </w:numPr>
            </w:pPr>
          </w:p>
        </w:tc>
        <w:tc>
          <w:tcPr>
            <w:tcW w:w="2160" w:type="dxa"/>
            <w:gridSpan w:val="3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3D3A5F" w:rsidP="0086110A" w:rsidRDefault="00CB0C40" w14:paraId="252563D8" w14:noSpellErr="1" wp14:textId="7B34F8CC">
            <w:pPr>
              <w:pStyle w:val="FieldText"/>
            </w:pPr>
          </w:p>
        </w:tc>
        <w:tc>
          <w:tcPr>
            <w:tcW w:w="1530" w:type="dxa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3D3A5F" w:rsidP="0086110A" w:rsidRDefault="0064640F" w14:paraId="6EB2E22C" w14:noSpellErr="1" wp14:textId="27571356">
            <w:pPr>
              <w:pStyle w:val="FieldText"/>
            </w:pPr>
          </w:p>
        </w:tc>
      </w:tr>
      <w:tr xmlns:wp14="http://schemas.microsoft.com/office/word/2010/wordml" w:rsidRPr="0086110A" w:rsidR="009F2309" w:rsidTr="44E363D7" w14:paraId="0B4D30A9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blBorders>
        </w:tblPrEx>
        <w:tc>
          <w:tcPr>
            <w:tcW w:w="6300" w:type="dxa"/>
            <w:gridSpan w:val="7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9F2309" w:rsidP="44E363D7" w:rsidRDefault="00CB0C40" w14:paraId="26A68A93" w14:noSpellErr="1" wp14:textId="6150A9F5">
            <w:pPr>
              <w:pStyle w:val="ActionItems"/>
              <w:numPr>
                <w:numId w:val="0"/>
              </w:numPr>
            </w:pPr>
          </w:p>
        </w:tc>
        <w:tc>
          <w:tcPr>
            <w:tcW w:w="2160" w:type="dxa"/>
            <w:gridSpan w:val="3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9F2309" w:rsidP="0086110A" w:rsidRDefault="00CB0C40" w14:paraId="73302DE8" w14:noSpellErr="1" wp14:textId="223780FD">
            <w:pPr>
              <w:pStyle w:val="FieldText"/>
            </w:pPr>
          </w:p>
        </w:tc>
        <w:tc>
          <w:tcPr>
            <w:tcW w:w="1530" w:type="dxa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9F2309" w:rsidP="0086110A" w:rsidRDefault="0064640F" w14:paraId="03E0A99A" w14:noSpellErr="1" wp14:textId="70DFC437">
            <w:pPr>
              <w:pStyle w:val="FieldText"/>
            </w:pPr>
          </w:p>
        </w:tc>
      </w:tr>
      <w:tr xmlns:wp14="http://schemas.microsoft.com/office/word/2010/wordml" w:rsidRPr="0086110A" w:rsidR="009F2309" w:rsidTr="44E363D7" w14:paraId="0E5564BA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blBorders>
        </w:tblPrEx>
        <w:tc>
          <w:tcPr>
            <w:tcW w:w="6300" w:type="dxa"/>
            <w:gridSpan w:val="7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9F2309" w:rsidP="44E363D7" w:rsidRDefault="009F2309" w14:paraId="63B3FF6B" wp14:textId="77777777">
            <w:pPr>
              <w:pStyle w:val="ActionItems"/>
              <w:numPr>
                <w:numId w:val="0"/>
              </w:numPr>
            </w:pPr>
          </w:p>
        </w:tc>
        <w:tc>
          <w:tcPr>
            <w:tcW w:w="2160" w:type="dxa"/>
            <w:gridSpan w:val="3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9F2309" w:rsidP="0086110A" w:rsidRDefault="009F2309" w14:paraId="6488DD53" wp14:textId="77777777">
            <w:pPr>
              <w:pStyle w:val="FieldText"/>
            </w:pPr>
          </w:p>
        </w:tc>
        <w:tc>
          <w:tcPr>
            <w:tcW w:w="1530" w:type="dxa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9F2309" w:rsidP="0086110A" w:rsidRDefault="009F2309" w14:paraId="049BEF61" wp14:textId="77777777">
            <w:pPr>
              <w:pStyle w:val="FieldText"/>
            </w:pPr>
          </w:p>
        </w:tc>
      </w:tr>
      <w:tr xmlns:wp14="http://schemas.microsoft.com/office/word/2010/wordml" w:rsidRPr="0086110A" w:rsidR="009F2309" w:rsidTr="44E363D7" w14:paraId="6DF5A643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blBorders>
        </w:tblPrEx>
        <w:tc>
          <w:tcPr>
            <w:tcW w:w="6300" w:type="dxa"/>
            <w:gridSpan w:val="7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9F2309" w:rsidP="44E363D7" w:rsidRDefault="009F2309" w14:paraId="5DEC6F39" wp14:textId="77777777">
            <w:pPr>
              <w:pStyle w:val="ActionItems"/>
              <w:numPr>
                <w:numId w:val="0"/>
              </w:numPr>
            </w:pPr>
          </w:p>
        </w:tc>
        <w:tc>
          <w:tcPr>
            <w:tcW w:w="2160" w:type="dxa"/>
            <w:gridSpan w:val="3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9F2309" w:rsidP="0086110A" w:rsidRDefault="009F2309" w14:paraId="3633E305" wp14:textId="77777777">
            <w:pPr>
              <w:pStyle w:val="FieldText"/>
            </w:pPr>
          </w:p>
        </w:tc>
        <w:tc>
          <w:tcPr>
            <w:tcW w:w="1530" w:type="dxa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9F2309" w:rsidP="0086110A" w:rsidRDefault="009F2309" w14:paraId="5D2CCB81" wp14:textId="77777777">
            <w:pPr>
              <w:pStyle w:val="FieldText"/>
            </w:pPr>
          </w:p>
        </w:tc>
      </w:tr>
      <w:tr xmlns:wp14="http://schemas.microsoft.com/office/word/2010/wordml" w:rsidRPr="0086110A" w:rsidR="009F2309" w:rsidTr="44E363D7" w14:paraId="53421149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blBorders>
        </w:tblPrEx>
        <w:tc>
          <w:tcPr>
            <w:tcW w:w="6300" w:type="dxa"/>
            <w:gridSpan w:val="7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9F2309" w:rsidP="44E363D7" w:rsidRDefault="009F2309" w14:paraId="5415B8EA" wp14:textId="77777777">
            <w:pPr>
              <w:pStyle w:val="ActionItems"/>
              <w:numPr>
                <w:numId w:val="0"/>
              </w:numPr>
            </w:pPr>
          </w:p>
        </w:tc>
        <w:tc>
          <w:tcPr>
            <w:tcW w:w="2160" w:type="dxa"/>
            <w:gridSpan w:val="3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9F2309" w:rsidP="0086110A" w:rsidRDefault="009F2309" w14:paraId="01525BD1" wp14:textId="77777777">
            <w:pPr>
              <w:pStyle w:val="FieldText"/>
            </w:pPr>
          </w:p>
        </w:tc>
        <w:tc>
          <w:tcPr>
            <w:tcW w:w="1530" w:type="dxa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9F2309" w:rsidP="0086110A" w:rsidRDefault="009F2309" w14:paraId="44BAC589" wp14:textId="77777777">
            <w:pPr>
              <w:pStyle w:val="FieldText"/>
            </w:pPr>
          </w:p>
        </w:tc>
      </w:tr>
      <w:tr xmlns:wp14="http://schemas.microsoft.com/office/word/2010/wordml" w:rsidRPr="0086110A" w:rsidR="009F2309" w:rsidTr="44E363D7" w14:paraId="6DFBA1AE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blBorders>
        </w:tblPrEx>
        <w:tc>
          <w:tcPr>
            <w:tcW w:w="6300" w:type="dxa"/>
            <w:gridSpan w:val="7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9F2309" w:rsidP="44E363D7" w:rsidRDefault="009F2309" w14:paraId="0522E557" wp14:textId="77777777">
            <w:pPr>
              <w:pStyle w:val="ActionItems"/>
              <w:numPr>
                <w:numId w:val="0"/>
              </w:numPr>
            </w:pPr>
          </w:p>
        </w:tc>
        <w:tc>
          <w:tcPr>
            <w:tcW w:w="2160" w:type="dxa"/>
            <w:gridSpan w:val="3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9F2309" w:rsidP="0086110A" w:rsidRDefault="009F2309" w14:paraId="61270367" wp14:textId="77777777">
            <w:pPr>
              <w:pStyle w:val="FieldText"/>
            </w:pPr>
          </w:p>
        </w:tc>
        <w:tc>
          <w:tcPr>
            <w:tcW w:w="1530" w:type="dxa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9F2309" w:rsidP="0086110A" w:rsidRDefault="009F2309" w14:paraId="78E48FE9" wp14:textId="77777777">
            <w:pPr>
              <w:pStyle w:val="FieldText"/>
            </w:pPr>
          </w:p>
        </w:tc>
      </w:tr>
      <w:tr xmlns:wp14="http://schemas.microsoft.com/office/word/2010/wordml" w:rsidRPr="0086110A" w:rsidR="009F2309" w:rsidTr="44E363D7" w14:paraId="0581AA34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blBorders>
        </w:tblPrEx>
        <w:tc>
          <w:tcPr>
            <w:tcW w:w="6300" w:type="dxa"/>
            <w:gridSpan w:val="7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9F2309" w:rsidP="44E363D7" w:rsidRDefault="009F2309" w14:paraId="742FC0EA" wp14:textId="77777777" wp14:noSpellErr="1">
            <w:pPr>
              <w:pStyle w:val="ActionItems"/>
              <w:numPr>
                <w:numId w:val="0"/>
              </w:numPr>
              <w:ind w:left="0" w:hanging="0"/>
            </w:pPr>
          </w:p>
        </w:tc>
        <w:tc>
          <w:tcPr>
            <w:tcW w:w="2160" w:type="dxa"/>
            <w:gridSpan w:val="3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9F2309" w:rsidP="0086110A" w:rsidRDefault="009F2309" w14:paraId="53E2EAAF" wp14:textId="77777777">
            <w:pPr>
              <w:pStyle w:val="FieldText"/>
            </w:pPr>
          </w:p>
        </w:tc>
        <w:tc>
          <w:tcPr>
            <w:tcW w:w="1530" w:type="dxa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9F2309" w:rsidP="0086110A" w:rsidRDefault="009F2309" w14:paraId="72C98495" wp14:textId="77777777">
            <w:pPr>
              <w:pStyle w:val="FieldText"/>
            </w:pPr>
          </w:p>
        </w:tc>
      </w:tr>
      <w:tr xmlns:wp14="http://schemas.microsoft.com/office/word/2010/wordml" w:rsidRPr="0086110A" w:rsidR="003D3A5F" w:rsidTr="44E363D7" w14:paraId="2049A0D8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blBorders>
        </w:tblPrEx>
        <w:tc>
          <w:tcPr>
            <w:tcW w:w="6300" w:type="dxa"/>
            <w:gridSpan w:val="7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3D3A5F" w:rsidP="003D3A5F" w:rsidRDefault="003D3A5F" w14:paraId="13E50D57" wp14:textId="77777777">
            <w:pPr>
              <w:pStyle w:val="FieldText"/>
            </w:pPr>
          </w:p>
        </w:tc>
        <w:tc>
          <w:tcPr>
            <w:tcW w:w="2160" w:type="dxa"/>
            <w:gridSpan w:val="3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3D3A5F" w:rsidP="003D3A5F" w:rsidRDefault="003D3A5F" w14:paraId="0B65FE39" wp14:textId="77777777">
            <w:pPr>
              <w:pStyle w:val="FieldText"/>
            </w:pPr>
          </w:p>
        </w:tc>
        <w:tc>
          <w:tcPr>
            <w:tcW w:w="1530" w:type="dxa"/>
            <w:tcBorders>
              <w:top w:val="nil" w:color="auto" w:sz="6"/>
              <w:left w:val="nil" w:color="auto" w:sz="6"/>
              <w:bottom w:val="nil" w:color="auto" w:sz="6"/>
              <w:right w:val="nil" w:color="auto" w:sz="6"/>
            </w:tcBorders>
            <w:tcMar/>
            <w:vAlign w:val="center"/>
          </w:tcPr>
          <w:p w:rsidRPr="0086110A" w:rsidR="003D3A5F" w:rsidP="003D3A5F" w:rsidRDefault="003D3A5F" w14:paraId="3C63B214" wp14:textId="77777777">
            <w:pPr>
              <w:pStyle w:val="FieldText"/>
            </w:pPr>
          </w:p>
        </w:tc>
      </w:tr>
      <w:tr xmlns:wp14="http://schemas.microsoft.com/office/word/2010/wordml" w:rsidRPr="0086110A" w:rsidR="003D3A5F" w:rsidTr="44E363D7" w14:paraId="157C3BA8" wp14:textId="77777777">
        <w:tc>
          <w:tcPr>
            <w:tcW w:w="9990" w:type="dxa"/>
            <w:gridSpan w:val="11"/>
            <w:tcBorders>
              <w:bottom w:val="single" w:color="808080" w:themeColor="text1" w:themeTint="7F" w:sz="8" w:space="0"/>
            </w:tcBorders>
            <w:tcMar/>
          </w:tcPr>
          <w:p w:rsidRPr="0086110A" w:rsidR="003D3A5F" w:rsidP="0086110A" w:rsidRDefault="003D3A5F" w14:paraId="3F4859A4" wp14:textId="77777777">
            <w:pPr>
              <w:pStyle w:val="Heading2"/>
            </w:pPr>
            <w:bookmarkStart w:name="MinuteAdditional" w:id="4"/>
            <w:bookmarkEnd w:id="2"/>
            <w:bookmarkEnd w:id="4"/>
            <w:r w:rsidRPr="0086110A">
              <w:t>Other Information</w:t>
            </w:r>
          </w:p>
        </w:tc>
      </w:tr>
      <w:tr xmlns:wp14="http://schemas.microsoft.com/office/word/2010/wordml" w:rsidRPr="0086110A" w:rsidR="003D3A5F" w:rsidTr="44E363D7" w14:paraId="36CC9C61" wp14:textId="77777777">
        <w:tc>
          <w:tcPr>
            <w:tcW w:w="1439" w:type="dxa"/>
            <w:gridSpan w:val="2"/>
            <w:tcBorders>
              <w:top w:val="single" w:color="808080" w:themeColor="text1" w:themeTint="7F" w:sz="8" w:space="0"/>
            </w:tcBorders>
            <w:tcMar/>
          </w:tcPr>
          <w:p w:rsidRPr="0086110A" w:rsidR="003D3A5F" w:rsidP="009267B4" w:rsidRDefault="003D3A5F" w14:paraId="4C3B6B69" wp14:textId="77777777">
            <w:pPr>
              <w:pStyle w:val="FieldLabel"/>
              <w:jc w:val="center"/>
            </w:pPr>
          </w:p>
        </w:tc>
        <w:tc>
          <w:tcPr>
            <w:tcW w:w="8551" w:type="dxa"/>
            <w:gridSpan w:val="9"/>
            <w:tcBorders>
              <w:top w:val="single" w:color="808080" w:themeColor="text1" w:themeTint="7F" w:sz="8" w:space="0"/>
            </w:tcBorders>
            <w:tcMar/>
          </w:tcPr>
          <w:p w:rsidRPr="0086110A" w:rsidR="003D3A5F" w:rsidP="0086110A" w:rsidRDefault="003D3A5F" w14:paraId="537BB22C" wp14:textId="77777777">
            <w:pPr>
              <w:pStyle w:val="FieldText"/>
            </w:pPr>
          </w:p>
        </w:tc>
      </w:tr>
      <w:tr xmlns:wp14="http://schemas.microsoft.com/office/word/2010/wordml" w:rsidRPr="0086110A" w:rsidR="003D3A5F" w:rsidTr="44E363D7" w14:paraId="1F208ABF" wp14:textId="77777777">
        <w:tc>
          <w:tcPr>
            <w:tcW w:w="1439" w:type="dxa"/>
            <w:gridSpan w:val="2"/>
            <w:tcMar/>
          </w:tcPr>
          <w:p w:rsidRPr="0086110A" w:rsidR="003D3A5F" w:rsidP="003D3A5F" w:rsidRDefault="003D3A5F" w14:paraId="4FA105BC" wp14:textId="77777777">
            <w:pPr>
              <w:pStyle w:val="FieldLabel"/>
            </w:pPr>
            <w:r w:rsidRPr="0086110A">
              <w:t>Observers:</w:t>
            </w:r>
          </w:p>
        </w:tc>
        <w:tc>
          <w:tcPr>
            <w:tcW w:w="8551" w:type="dxa"/>
            <w:gridSpan w:val="9"/>
            <w:tcMar/>
          </w:tcPr>
          <w:p w:rsidRPr="0086110A" w:rsidR="003D3A5F" w:rsidP="0086110A" w:rsidRDefault="008A583A" w14:paraId="25CEFCEF" wp14:textId="77777777" wp14:noSpellErr="1">
            <w:pPr>
              <w:pStyle w:val="FieldText"/>
            </w:pPr>
            <w:proofErr w:type="spellStart"/>
            <w:proofErr w:type="spellEnd"/>
            <w:r>
              <w:rPr/>
              <w:t xml:space="preserve">None</w:t>
            </w:r>
          </w:p>
        </w:tc>
      </w:tr>
      <w:tr xmlns:wp14="http://schemas.microsoft.com/office/word/2010/wordml" w:rsidRPr="0086110A" w:rsidR="003D3A5F" w:rsidTr="44E363D7" w14:paraId="0807B6AE" wp14:textId="77777777">
        <w:trPr>
          <w:trHeight w:val="378"/>
        </w:trPr>
        <w:tc>
          <w:tcPr>
            <w:tcW w:w="9990" w:type="dxa"/>
            <w:gridSpan w:val="11"/>
            <w:tcMar/>
          </w:tcPr>
          <w:p w:rsidRPr="0086110A" w:rsidR="003D3A5F" w:rsidP="0086110A" w:rsidRDefault="003D3A5F" w14:paraId="4CD0DE7F" wp14:textId="77777777">
            <w:pPr>
              <w:pStyle w:val="FieldText"/>
            </w:pPr>
          </w:p>
        </w:tc>
      </w:tr>
      <w:tr xmlns:wp14="http://schemas.microsoft.com/office/word/2010/wordml" w:rsidRPr="0086110A" w:rsidR="003D3A5F" w:rsidTr="44E363D7" w14:paraId="50339A88" wp14:textId="77777777">
        <w:tc>
          <w:tcPr>
            <w:tcW w:w="1439" w:type="dxa"/>
            <w:gridSpan w:val="2"/>
            <w:tcMar/>
          </w:tcPr>
          <w:p w:rsidRPr="0086110A" w:rsidR="003D3A5F" w:rsidP="0086110A" w:rsidRDefault="003D3A5F" w14:paraId="61D85D2E" wp14:textId="77777777">
            <w:pPr>
              <w:pStyle w:val="FieldLabel"/>
            </w:pPr>
            <w:r w:rsidRPr="0086110A">
              <w:t>Resource</w:t>
            </w:r>
            <w:r>
              <w:t>s</w:t>
            </w:r>
            <w:r w:rsidRPr="0086110A">
              <w:t>:</w:t>
            </w:r>
          </w:p>
        </w:tc>
        <w:tc>
          <w:tcPr>
            <w:tcW w:w="8551" w:type="dxa"/>
            <w:gridSpan w:val="9"/>
            <w:tcMar/>
          </w:tcPr>
          <w:p w:rsidRPr="0086110A" w:rsidR="003D3A5F" w:rsidP="008A583A" w:rsidRDefault="008A583A" w14:paraId="3EC3D529" wp14:textId="10ADE865">
            <w:pPr>
              <w:pStyle w:val="FieldText"/>
            </w:pPr>
            <w:r w:rsidR="44E363D7">
              <w:rPr/>
              <w:t>Ourselves, internet, universe, etc</w:t>
            </w:r>
          </w:p>
        </w:tc>
      </w:tr>
      <w:tr xmlns:wp14="http://schemas.microsoft.com/office/word/2010/wordml" w:rsidRPr="0086110A" w:rsidR="003D3A5F" w:rsidTr="44E363D7" w14:paraId="0B50AC50" wp14:textId="77777777">
        <w:tc>
          <w:tcPr>
            <w:tcW w:w="9990" w:type="dxa"/>
            <w:gridSpan w:val="11"/>
            <w:tcMar/>
          </w:tcPr>
          <w:p w:rsidRPr="0086110A" w:rsidR="003D3A5F" w:rsidP="0086110A" w:rsidRDefault="003D3A5F" w14:paraId="69C696F2" wp14:textId="77777777">
            <w:pPr>
              <w:pStyle w:val="FieldText"/>
            </w:pPr>
          </w:p>
        </w:tc>
      </w:tr>
      <w:tr xmlns:wp14="http://schemas.microsoft.com/office/word/2010/wordml" w:rsidRPr="0086110A" w:rsidR="003D3A5F" w:rsidTr="44E363D7" w14:paraId="4DB66008" wp14:textId="77777777">
        <w:tc>
          <w:tcPr>
            <w:tcW w:w="1530" w:type="dxa"/>
            <w:gridSpan w:val="3"/>
            <w:tcMar/>
          </w:tcPr>
          <w:p w:rsidRPr="0086110A" w:rsidR="003D3A5F" w:rsidP="0086110A" w:rsidRDefault="003D3A5F" w14:paraId="6C257387" wp14:textId="77777777">
            <w:pPr>
              <w:pStyle w:val="FieldLabel"/>
            </w:pPr>
            <w:r w:rsidRPr="0086110A">
              <w:t>Special notes:</w:t>
            </w:r>
          </w:p>
        </w:tc>
        <w:tc>
          <w:tcPr>
            <w:tcW w:w="8460" w:type="dxa"/>
            <w:gridSpan w:val="8"/>
            <w:tcMar/>
          </w:tcPr>
          <w:p w:rsidRPr="0086110A" w:rsidR="00332CFE" w:rsidP="00AA6C74" w:rsidRDefault="00332CFE" w14:paraId="0717DA36" w14:noSpellErr="1" wp14:textId="7B7DEB7C">
            <w:pPr>
              <w:pStyle w:val="FieldText"/>
            </w:pPr>
            <w:r w:rsidR="44E363D7">
              <w:rPr/>
              <w:t>We will use Skype for the meeting so please be online to accept the call.  I haven't really used Skype that much for groups ( or anything for that matter, but Skype is at least familiar ).</w:t>
            </w:r>
            <w:r w:rsidR="44E363D7">
              <w:rPr/>
              <w:t xml:space="preserve"> </w:t>
            </w:r>
          </w:p>
        </w:tc>
      </w:tr>
      <w:tr xmlns:wp14="http://schemas.microsoft.com/office/word/2010/wordml" w:rsidRPr="0086110A" w:rsidR="003D3A5F" w:rsidTr="44E363D7" w14:paraId="6BD6874A" wp14:textId="77777777">
        <w:tc>
          <w:tcPr>
            <w:tcW w:w="9990" w:type="dxa"/>
            <w:gridSpan w:val="11"/>
            <w:tcMar/>
          </w:tcPr>
          <w:p w:rsidRPr="0086110A" w:rsidR="003D3A5F" w:rsidP="0086110A" w:rsidRDefault="003D3A5F" w14:paraId="278879D7" wp14:textId="77777777">
            <w:pPr>
              <w:pStyle w:val="FieldText"/>
            </w:pPr>
          </w:p>
        </w:tc>
      </w:tr>
    </w:tbl>
    <w:p xmlns:wp14="http://schemas.microsoft.com/office/word/2010/wordml" w:rsidR="007D5836" w:rsidP="00E77B89" w:rsidRDefault="007D5836" w14:paraId="542BDEBC" wp14:textId="77777777"/>
    <w:sectPr w:rsidR="007D5836" w:rsidSect="0086110A">
      <w:type w:val="continuous"/>
      <w:pgSz w:w="12240" w:h="15840" w:orient="portrait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4C"/>
    <w:rsid w:val="00070E04"/>
    <w:rsid w:val="00140431"/>
    <w:rsid w:val="00140DAE"/>
    <w:rsid w:val="001E0227"/>
    <w:rsid w:val="002606F7"/>
    <w:rsid w:val="0027375D"/>
    <w:rsid w:val="002C51E8"/>
    <w:rsid w:val="002F32B7"/>
    <w:rsid w:val="002F36BE"/>
    <w:rsid w:val="003010D4"/>
    <w:rsid w:val="003172EB"/>
    <w:rsid w:val="00332CFE"/>
    <w:rsid w:val="00332F83"/>
    <w:rsid w:val="00351C8C"/>
    <w:rsid w:val="003D3A5F"/>
    <w:rsid w:val="00446003"/>
    <w:rsid w:val="0049114C"/>
    <w:rsid w:val="00501C1B"/>
    <w:rsid w:val="0056485D"/>
    <w:rsid w:val="0064640F"/>
    <w:rsid w:val="006914A0"/>
    <w:rsid w:val="006A6EB8"/>
    <w:rsid w:val="007018D4"/>
    <w:rsid w:val="0072713C"/>
    <w:rsid w:val="00777A1E"/>
    <w:rsid w:val="00797708"/>
    <w:rsid w:val="007D5836"/>
    <w:rsid w:val="0086110A"/>
    <w:rsid w:val="00862309"/>
    <w:rsid w:val="008739E4"/>
    <w:rsid w:val="008A5125"/>
    <w:rsid w:val="008A583A"/>
    <w:rsid w:val="008B0A4C"/>
    <w:rsid w:val="0092128D"/>
    <w:rsid w:val="009267B4"/>
    <w:rsid w:val="009416F2"/>
    <w:rsid w:val="009C18E1"/>
    <w:rsid w:val="009D1A85"/>
    <w:rsid w:val="009F2309"/>
    <w:rsid w:val="00A43DA2"/>
    <w:rsid w:val="00A85296"/>
    <w:rsid w:val="00A85EF8"/>
    <w:rsid w:val="00A9572A"/>
    <w:rsid w:val="00AA6C74"/>
    <w:rsid w:val="00B535DD"/>
    <w:rsid w:val="00C319DF"/>
    <w:rsid w:val="00C71700"/>
    <w:rsid w:val="00C81680"/>
    <w:rsid w:val="00CB0C40"/>
    <w:rsid w:val="00CE6944"/>
    <w:rsid w:val="00D16A44"/>
    <w:rsid w:val="00E77B89"/>
    <w:rsid w:val="00EA4077"/>
    <w:rsid w:val="00F51B90"/>
    <w:rsid w:val="00F75FD9"/>
    <w:rsid w:val="00F85DF4"/>
    <w:rsid w:val="44E3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D0CC572-02D6-463F-AC78-8B4A506DA071}"/>
  <w14:docId w14:val="6779B80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styleId="FieldText" w:customStyle="1">
    <w:name w:val="Field Text"/>
    <w:basedOn w:val="Normal"/>
    <w:rsid w:val="0086110A"/>
    <w:pPr>
      <w:spacing w:before="60" w:after="60"/>
    </w:pPr>
  </w:style>
  <w:style w:type="paragraph" w:styleId="1stLine" w:customStyle="1">
    <w:name w:val="1st Line"/>
    <w:aliases w:val="Field label"/>
    <w:basedOn w:val="FieldLabel"/>
    <w:link w:val="1stLineChar"/>
    <w:rsid w:val="001E0227"/>
    <w:pPr>
      <w:spacing w:before="240"/>
    </w:pPr>
  </w:style>
  <w:style w:type="paragraph" w:styleId="FieldLabel" w:customStyle="1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styleId="MeetingInformation" w:customStyle="1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styleId="ActionItems" w:customStyle="1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styleId="FieldLabelChar" w:customStyle="1">
    <w:name w:val="Field Label Char"/>
    <w:basedOn w:val="DefaultParagraphFont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styleId="1stLineChar" w:customStyle="1">
    <w:name w:val="1st Line Char"/>
    <w:aliases w:val="Field label Char"/>
    <w:basedOn w:val="FieldLabel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nicholson\AppData\Roaming\Microsoft\Templates\Informal%20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Informal Meeting Agenda</ap:Template>
  <ap:Application>Microsoft Office Word</ap:Application>
  <ap:DocSecurity>0</ap:DocSecurity>
  <ap:ScaleCrop>false</ap:ScaleCrop>
  <ap:Company>Microsoft Corporation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Gaylene Nicholson</dc:creator>
  <lastModifiedBy>Christopher Sigouin</lastModifiedBy>
  <revision>7</revision>
  <lastPrinted>2003-09-17T16:32:00.0000000Z</lastPrinted>
  <dcterms:created xsi:type="dcterms:W3CDTF">2014-11-05T23:50:00.0000000Z</dcterms:created>
  <dcterms:modified xsi:type="dcterms:W3CDTF">2015-09-16T12:15:22.3195980Z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