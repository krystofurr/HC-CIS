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1123"/>
        <w:gridCol w:w="7632"/>
      </w:tblGrid>
      <w:tr w:rsidR="00E442BF" w:rsidTr="005E2F92">
        <w:trPr>
          <w:trHeight w:val="720"/>
        </w:trPr>
        <w:tc>
          <w:tcPr>
            <w:tcW w:w="1123" w:type="dxa"/>
            <w:tcMar>
              <w:left w:w="0" w:type="dxa"/>
              <w:right w:w="0" w:type="dxa"/>
            </w:tcMar>
          </w:tcPr>
          <w:p w:rsidR="00E442BF" w:rsidRDefault="00E442BF" w:rsidP="005E2F92"/>
        </w:tc>
        <w:tc>
          <w:tcPr>
            <w:tcW w:w="7632" w:type="dxa"/>
            <w:shd w:val="clear" w:color="auto" w:fill="595959" w:themeFill="text1" w:themeFillTint="A6"/>
            <w:vAlign w:val="center"/>
          </w:tcPr>
          <w:p w:rsidR="00E442BF" w:rsidRDefault="00726301" w:rsidP="005E2F92">
            <w:pPr>
              <w:pStyle w:val="CompanyName"/>
              <w:spacing w:line="240" w:lineRule="auto"/>
            </w:pPr>
            <w:r>
              <w:t>CIS-</w:t>
            </w:r>
            <w:r w:rsidR="005E2F92">
              <w:t>1290 Principles of Information Security</w:t>
            </w:r>
          </w:p>
        </w:tc>
      </w:tr>
    </w:tbl>
    <w:p w:rsidR="00E442BF" w:rsidRPr="00726301" w:rsidRDefault="00726301" w:rsidP="005E2F92">
      <w:pPr>
        <w:pStyle w:val="Title"/>
        <w:spacing w:line="240" w:lineRule="auto"/>
        <w:rPr>
          <w:sz w:val="40"/>
          <w:szCs w:val="40"/>
        </w:rPr>
      </w:pPr>
      <w:r w:rsidRPr="00726301">
        <w:rPr>
          <w:sz w:val="40"/>
          <w:szCs w:val="40"/>
        </w:rPr>
        <w:t>Assignment</w:t>
      </w:r>
      <w:r w:rsidR="005E2F92">
        <w:rPr>
          <w:sz w:val="40"/>
          <w:szCs w:val="40"/>
        </w:rPr>
        <w:t xml:space="preserve"> 2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To:</w:t>
            </w:r>
          </w:p>
        </w:tc>
        <w:tc>
          <w:tcPr>
            <w:tcW w:w="7603" w:type="dxa"/>
            <w:vAlign w:val="bottom"/>
          </w:tcPr>
          <w:p w:rsidR="004A6DCE" w:rsidRPr="00E0003B" w:rsidRDefault="00FE4C69" w:rsidP="005E2F92">
            <w:r>
              <w:t>Mike MacDonald</w:t>
            </w:r>
          </w:p>
        </w:tc>
      </w:tr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From:</w:t>
            </w:r>
          </w:p>
        </w:tc>
        <w:tc>
          <w:tcPr>
            <w:tcW w:w="7603" w:type="dxa"/>
            <w:vAlign w:val="bottom"/>
          </w:tcPr>
          <w:p w:rsidR="004A6DCE" w:rsidRPr="00E0003B" w:rsidRDefault="00726301" w:rsidP="005E2F92">
            <w:r>
              <w:t>Christopher Sigouin</w:t>
            </w:r>
          </w:p>
        </w:tc>
      </w:tr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0E6E785406AB4E258FB92D2AC5FB56E1"/>
            </w:placeholder>
            <w:date w:fullDate="2015-01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03" w:type="dxa"/>
                <w:vAlign w:val="bottom"/>
              </w:tcPr>
              <w:p w:rsidR="004A6DCE" w:rsidRPr="00E0003B" w:rsidRDefault="00FE4C69" w:rsidP="005E2F92">
                <w:r>
                  <w:t>January 16, 2015</w:t>
                </w:r>
              </w:p>
            </w:tc>
          </w:sdtContent>
        </w:sdt>
      </w:tr>
      <w:tr w:rsidR="00FE4C69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FE4C69" w:rsidRPr="004A6DCE" w:rsidRDefault="00FE4C69" w:rsidP="005E2F92">
            <w:pPr>
              <w:pStyle w:val="Heading1"/>
            </w:pPr>
            <w:r>
              <w:t>Subject:</w:t>
            </w:r>
          </w:p>
        </w:tc>
        <w:tc>
          <w:tcPr>
            <w:tcW w:w="7603" w:type="dxa"/>
            <w:vAlign w:val="bottom"/>
          </w:tcPr>
          <w:p w:rsidR="00FE4C69" w:rsidRDefault="00FE4C69" w:rsidP="005E2F92">
            <w:r>
              <w:t>Rand Report K</w:t>
            </w:r>
            <w:bookmarkStart w:id="0" w:name="_GoBack"/>
            <w:bookmarkEnd w:id="0"/>
            <w:r>
              <w:t>ey Point Summary</w:t>
            </w:r>
          </w:p>
        </w:tc>
      </w:tr>
      <w:tr w:rsidR="00E0003B" w:rsidTr="00726301">
        <w:trPr>
          <w:cantSplit/>
          <w:trHeight w:val="432"/>
        </w:trPr>
        <w:tc>
          <w:tcPr>
            <w:tcW w:w="1152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5E2F92"/>
        </w:tc>
        <w:tc>
          <w:tcPr>
            <w:tcW w:w="7603" w:type="dxa"/>
            <w:tcBorders>
              <w:bottom w:val="single" w:sz="4" w:space="0" w:color="auto"/>
            </w:tcBorders>
            <w:vAlign w:val="bottom"/>
          </w:tcPr>
          <w:p w:rsidR="00E0003B" w:rsidRDefault="00E0003B" w:rsidP="005E2F92"/>
        </w:tc>
      </w:tr>
    </w:tbl>
    <w:p w:rsidR="005E2F92" w:rsidRPr="00FE4C69" w:rsidRDefault="005E2F92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sectPr w:rsidR="005E2F92" w:rsidRPr="00FE4C69" w:rsidSect="004A6DCE">
      <w:footerReference w:type="even" r:id="rId9"/>
      <w:footerReference w:type="default" r:id="rId10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384" w:rsidRDefault="00780384">
      <w:r>
        <w:separator/>
      </w:r>
    </w:p>
  </w:endnote>
  <w:endnote w:type="continuationSeparator" w:id="0">
    <w:p w:rsidR="00780384" w:rsidRDefault="0078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384" w:rsidRDefault="00780384">
      <w:r>
        <w:separator/>
      </w:r>
    </w:p>
  </w:footnote>
  <w:footnote w:type="continuationSeparator" w:id="0">
    <w:p w:rsidR="00780384" w:rsidRDefault="0078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B21971"/>
    <w:multiLevelType w:val="hybridMultilevel"/>
    <w:tmpl w:val="3B5A78D8"/>
    <w:lvl w:ilvl="0" w:tplc="DBBEB8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2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01"/>
    <w:rsid w:val="004A6DCE"/>
    <w:rsid w:val="004F2030"/>
    <w:rsid w:val="005E2F92"/>
    <w:rsid w:val="00726301"/>
    <w:rsid w:val="00780384"/>
    <w:rsid w:val="00872FAC"/>
    <w:rsid w:val="0088185F"/>
    <w:rsid w:val="00AC264F"/>
    <w:rsid w:val="00B12FA1"/>
    <w:rsid w:val="00D80AF0"/>
    <w:rsid w:val="00E0003B"/>
    <w:rsid w:val="00E442BF"/>
    <w:rsid w:val="00F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33B393-40A1-4FAF-AFEA-AA63716F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character" w:styleId="Emphasis">
    <w:name w:val="Emphasis"/>
    <w:basedOn w:val="DefaultParagraphFont"/>
    <w:uiPriority w:val="20"/>
    <w:qFormat/>
    <w:rsid w:val="00872F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ofurr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6E785406AB4E258FB92D2AC5FB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E283-7C16-47E5-829D-55BA2489744E}"/>
      </w:docPartPr>
      <w:docPartBody>
        <w:p w:rsidR="00C047B8" w:rsidRDefault="00761ADB">
          <w:pPr>
            <w:pStyle w:val="0E6E785406AB4E258FB92D2AC5FB56E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DB"/>
    <w:rsid w:val="00761ADB"/>
    <w:rsid w:val="00C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C8685E9E644E8FAAFCCA5E2C8D8E18">
    <w:name w:val="98C8685E9E644E8FAAFCCA5E2C8D8E18"/>
  </w:style>
  <w:style w:type="paragraph" w:customStyle="1" w:styleId="F81715610ABF49C5BE66D6FE3346FE15">
    <w:name w:val="F81715610ABF49C5BE66D6FE3346FE15"/>
  </w:style>
  <w:style w:type="paragraph" w:customStyle="1" w:styleId="51FEBAA39EF840F4AD5978FF658D9233">
    <w:name w:val="51FEBAA39EF840F4AD5978FF658D9233"/>
  </w:style>
  <w:style w:type="paragraph" w:customStyle="1" w:styleId="61B0DDA9C21743D18C7A60AF5474176A">
    <w:name w:val="61B0DDA9C21743D18C7A60AF5474176A"/>
  </w:style>
  <w:style w:type="paragraph" w:customStyle="1" w:styleId="0E6E785406AB4E258FB92D2AC5FB56E1">
    <w:name w:val="0E6E785406AB4E258FB92D2AC5FB56E1"/>
  </w:style>
  <w:style w:type="paragraph" w:customStyle="1" w:styleId="0A53EE971986443CB86004F2F6A5B02B">
    <w:name w:val="0A53EE971986443CB86004F2F6A5B02B"/>
  </w:style>
  <w:style w:type="paragraph" w:customStyle="1" w:styleId="8FF03B9264A9425986B6226F3406571A">
    <w:name w:val="8FF03B9264A9425986B6226F34065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6866D-B8FD-4ED1-9F06-55BE7D13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</Template>
  <TotalTime>0</TotalTime>
  <Pages>1</Pages>
  <Words>23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krystofurr</dc:creator>
  <cp:keywords/>
  <cp:lastModifiedBy>krystofurr</cp:lastModifiedBy>
  <cp:revision>2</cp:revision>
  <dcterms:created xsi:type="dcterms:W3CDTF">2015-01-16T14:29:00Z</dcterms:created>
  <dcterms:modified xsi:type="dcterms:W3CDTF">2015-01-16T14:29:00Z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